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D34B2" w:rsidRPr="00474042" w:rsidRDefault="007444CD" w:rsidP="0033259C">
      <w:pPr>
        <w:pStyle w:val="af6"/>
        <w:widowControl w:val="0"/>
      </w:pPr>
      <w:r w:rsidRPr="00474042">
        <w:t>МИНИСТЕРСТВО НАУКИ И ВЫСШЕГО ОБРАЗОВАНИЯ РОССИЙСКОЙ ФЕДЕРАЦИИ</w:t>
      </w:r>
    </w:p>
    <w:p w:rsidR="003D34B2" w:rsidRPr="00474042" w:rsidRDefault="003D34B2" w:rsidP="0033259C">
      <w:pPr>
        <w:pStyle w:val="af8"/>
        <w:widowControl w:val="0"/>
      </w:pPr>
      <w:r w:rsidRPr="00474042">
        <w:t>ФЕДЕРАЛЬНОЕ ГОСУДАРСТВЕННОЕ АВТОНОМНОЕ ОБРАЗОВАТЕЛЬНОЕ</w:t>
      </w:r>
      <w:r w:rsidR="00F22DC0" w:rsidRPr="00474042">
        <w:br/>
      </w:r>
      <w:r w:rsidRPr="00474042">
        <w:t>УЧРЕЖДЕНИЕ</w:t>
      </w:r>
      <w:r w:rsidR="001B1497">
        <w:t xml:space="preserve"> </w:t>
      </w:r>
      <w:r w:rsidRPr="00474042">
        <w:t>ВЫСШЕГО ОБРАЗОВАНИЯ «НОВОСИБИРСКИЙ НАЦИОНАЛЬНЫЙ</w:t>
      </w:r>
      <w:r w:rsidR="00F22DC0" w:rsidRPr="00474042">
        <w:br/>
      </w:r>
      <w:r w:rsidRPr="00474042">
        <w:t>ИССЛЕДОВАТЕЛЬСКИЙ ГОСУДАРСТВЕННЫЙ УНИВЕРСИТЕТ».</w:t>
      </w:r>
    </w:p>
    <w:p w:rsidR="003D34B2" w:rsidRPr="00474042" w:rsidRDefault="003D34B2" w:rsidP="0033259C">
      <w:pPr>
        <w:pStyle w:val="af2"/>
        <w:widowControl w:val="0"/>
      </w:pPr>
      <w:r w:rsidRPr="00474042">
        <w:t>Физический факультет</w:t>
      </w:r>
    </w:p>
    <w:p w:rsidR="003D34B2" w:rsidRPr="00474042" w:rsidRDefault="003D34B2" w:rsidP="0033259C">
      <w:pPr>
        <w:pStyle w:val="af4"/>
        <w:widowControl w:val="0"/>
      </w:pPr>
      <w:r w:rsidRPr="00474042">
        <w:t xml:space="preserve">Кафедра </w:t>
      </w:r>
      <w:r w:rsidR="000536DB">
        <w:t>А</w:t>
      </w:r>
      <w:r w:rsidR="00943C4A">
        <w:t xml:space="preserve">втоматизации </w:t>
      </w:r>
      <w:r w:rsidR="000536DB">
        <w:t>Ф</w:t>
      </w:r>
      <w:r w:rsidR="00943C4A">
        <w:t>изико-</w:t>
      </w:r>
      <w:r w:rsidR="000536DB">
        <w:t>Т</w:t>
      </w:r>
      <w:r w:rsidR="00943C4A">
        <w:t xml:space="preserve">ехнических </w:t>
      </w:r>
      <w:r w:rsidR="000536DB">
        <w:t>И</w:t>
      </w:r>
      <w:r w:rsidR="00943C4A">
        <w:t>сследований</w:t>
      </w:r>
    </w:p>
    <w:p w:rsidR="00651EAD" w:rsidRPr="005F2A4D" w:rsidRDefault="00651EAD" w:rsidP="00651EAD">
      <w:pPr>
        <w:widowControl w:val="0"/>
        <w:spacing w:before="120"/>
        <w:ind w:firstLine="567"/>
        <w:jc w:val="center"/>
        <w:outlineLvl w:val="0"/>
      </w:pPr>
      <w:r w:rsidRPr="005F2A4D">
        <w:t>Хорунженко Аркадий Сергеевич</w:t>
      </w:r>
    </w:p>
    <w:p w:rsidR="003D34B2" w:rsidRPr="00474042" w:rsidRDefault="00943C4A" w:rsidP="0033259C">
      <w:pPr>
        <w:pStyle w:val="af0"/>
        <w:widowControl w:val="0"/>
      </w:pPr>
      <w:r>
        <w:t>Документация к программе</w:t>
      </w:r>
    </w:p>
    <w:p w:rsidR="003D34B2" w:rsidRPr="00691AB8" w:rsidRDefault="00943C4A" w:rsidP="00651EAD">
      <w:pPr>
        <w:pStyle w:val="ac"/>
        <w:widowControl w:val="0"/>
      </w:pPr>
      <w:proofErr w:type="spellStart"/>
      <w:r>
        <w:rPr>
          <w:lang w:val="en-US"/>
        </w:rPr>
        <w:t>MultiThreading</w:t>
      </w:r>
      <w:proofErr w:type="spellEnd"/>
      <w:r w:rsidRPr="00691AB8">
        <w:t xml:space="preserve"> </w:t>
      </w:r>
      <w:proofErr w:type="spellStart"/>
      <w:r w:rsidR="00431B4D">
        <w:rPr>
          <w:lang w:val="en-US"/>
        </w:rPr>
        <w:t>VideoRecording</w:t>
      </w:r>
      <w:proofErr w:type="spellEnd"/>
      <w:r w:rsidRPr="00691AB8">
        <w:t xml:space="preserve"> (</w:t>
      </w:r>
      <w:r w:rsidR="00431B4D">
        <w:rPr>
          <w:lang w:val="en-US"/>
        </w:rPr>
        <w:t>MT</w:t>
      </w:r>
      <w:r>
        <w:rPr>
          <w:lang w:val="en-US"/>
        </w:rPr>
        <w:t>R</w:t>
      </w:r>
      <w:r w:rsidRPr="00691AB8">
        <w:t>)</w:t>
      </w:r>
    </w:p>
    <w:p w:rsidR="003D34B2" w:rsidRPr="00691AB8" w:rsidRDefault="00943C4A" w:rsidP="0033259C">
      <w:pPr>
        <w:pStyle w:val="aa"/>
        <w:widowControl w:val="0"/>
      </w:pPr>
      <w:r w:rsidRPr="00691AB8">
        <w:t>3</w:t>
      </w:r>
      <w:r w:rsidR="003D34B2" w:rsidRPr="00691AB8">
        <w:t xml:space="preserve"> </w:t>
      </w:r>
      <w:r w:rsidR="003D34B2" w:rsidRPr="00474042">
        <w:t>курс</w:t>
      </w:r>
      <w:r w:rsidR="003D34B2" w:rsidRPr="00691AB8">
        <w:t xml:space="preserve">, </w:t>
      </w:r>
      <w:r w:rsidR="003D34B2" w:rsidRPr="00474042">
        <w:t>группа</w:t>
      </w:r>
      <w:r w:rsidR="003D34B2" w:rsidRPr="00691AB8">
        <w:t xml:space="preserve"> №</w:t>
      </w:r>
      <w:r w:rsidR="0033259C" w:rsidRPr="00691AB8">
        <w:t>18345</w:t>
      </w:r>
    </w:p>
    <w:p w:rsidR="00943C4A" w:rsidRPr="00691AB8" w:rsidRDefault="00943C4A" w:rsidP="0033259C">
      <w:pPr>
        <w:pStyle w:val="afc"/>
        <w:widowControl w:val="0"/>
      </w:pPr>
    </w:p>
    <w:p w:rsidR="00943C4A" w:rsidRPr="00691AB8" w:rsidRDefault="00943C4A" w:rsidP="0033259C">
      <w:pPr>
        <w:pStyle w:val="afc"/>
        <w:widowControl w:val="0"/>
      </w:pPr>
    </w:p>
    <w:p w:rsidR="00943C4A" w:rsidRPr="00691AB8" w:rsidRDefault="00943C4A" w:rsidP="0033259C">
      <w:pPr>
        <w:pStyle w:val="afc"/>
        <w:widowControl w:val="0"/>
      </w:pPr>
    </w:p>
    <w:p w:rsidR="00943C4A" w:rsidRPr="00691AB8" w:rsidRDefault="00943C4A" w:rsidP="0033259C">
      <w:pPr>
        <w:pStyle w:val="afc"/>
        <w:widowControl w:val="0"/>
      </w:pPr>
    </w:p>
    <w:p w:rsidR="00943C4A" w:rsidRPr="00691AB8" w:rsidRDefault="00943C4A" w:rsidP="0033259C">
      <w:pPr>
        <w:pStyle w:val="afc"/>
        <w:widowControl w:val="0"/>
      </w:pPr>
    </w:p>
    <w:p w:rsidR="00943C4A" w:rsidRPr="00691AB8" w:rsidRDefault="00943C4A" w:rsidP="0033259C">
      <w:pPr>
        <w:pStyle w:val="afc"/>
        <w:widowControl w:val="0"/>
      </w:pPr>
    </w:p>
    <w:p w:rsidR="00943C4A" w:rsidRPr="00691AB8" w:rsidRDefault="00943C4A" w:rsidP="0033259C">
      <w:pPr>
        <w:pStyle w:val="afc"/>
        <w:widowControl w:val="0"/>
      </w:pPr>
    </w:p>
    <w:p w:rsidR="003D34B2" w:rsidRPr="00474042" w:rsidRDefault="003D34B2" w:rsidP="0033259C">
      <w:pPr>
        <w:pStyle w:val="afc"/>
        <w:widowControl w:val="0"/>
      </w:pPr>
      <w:r w:rsidRPr="00474042">
        <w:t>Преподаватель практикума</w:t>
      </w:r>
    </w:p>
    <w:p w:rsidR="003D34B2" w:rsidRPr="00214A0D" w:rsidRDefault="004F7BE6" w:rsidP="0033259C">
      <w:pPr>
        <w:pStyle w:val="a3"/>
        <w:widowControl w:val="0"/>
        <w:rPr>
          <w:rFonts w:cs="Times New Roman"/>
        </w:rPr>
      </w:pPr>
      <w:r w:rsidRPr="00474042">
        <w:tab/>
      </w:r>
      <w:r w:rsidRPr="00214A0D">
        <w:rPr>
          <w:rFonts w:cs="Times New Roman"/>
        </w:rPr>
        <w:tab/>
      </w:r>
    </w:p>
    <w:p w:rsidR="003D34B2" w:rsidRPr="00474042" w:rsidRDefault="003D34B2" w:rsidP="0033259C">
      <w:pPr>
        <w:pStyle w:val="afe"/>
        <w:widowControl w:val="0"/>
      </w:pPr>
      <w:r w:rsidRPr="00474042">
        <w:t>Оценка преподавателя практикума</w:t>
      </w:r>
    </w:p>
    <w:p w:rsidR="003D34B2" w:rsidRPr="00474042" w:rsidRDefault="002573A0" w:rsidP="0033259C">
      <w:pPr>
        <w:pStyle w:val="a5"/>
        <w:widowControl w:val="0"/>
      </w:pPr>
      <w:r w:rsidRPr="00474042">
        <w:tab/>
      </w:r>
      <w:r w:rsidR="00852D5C" w:rsidRPr="00474042">
        <w:tab/>
      </w:r>
      <w:r w:rsidRPr="00474042">
        <w:tab/>
      </w:r>
    </w:p>
    <w:p w:rsidR="003D34B2" w:rsidRPr="00474042" w:rsidRDefault="003D34B2" w:rsidP="00943C4A">
      <w:pPr>
        <w:pStyle w:val="afa"/>
        <w:widowControl w:val="0"/>
      </w:pPr>
      <w:r w:rsidRPr="00474042">
        <w:t>«</w:t>
      </w:r>
      <w:r w:rsidR="00916169" w:rsidRPr="00474042">
        <w:tab/>
      </w:r>
      <w:r w:rsidR="00916169" w:rsidRPr="00474042">
        <w:tab/>
      </w:r>
      <w:r w:rsidRPr="00474042">
        <w:t>»</w:t>
      </w:r>
      <w:r w:rsidR="00916169" w:rsidRPr="00474042">
        <w:tab/>
      </w:r>
      <w:r w:rsidR="00916169" w:rsidRPr="00474042">
        <w:tab/>
      </w:r>
      <w:r w:rsidR="00651EAD">
        <w:t>202</w:t>
      </w:r>
      <w:r w:rsidR="00943C4A">
        <w:t>1</w:t>
      </w:r>
      <w:r w:rsidRPr="00474042">
        <w:t xml:space="preserve"> г.</w:t>
      </w:r>
    </w:p>
    <w:p w:rsidR="00844AAF" w:rsidRPr="00474042" w:rsidRDefault="00844AAF" w:rsidP="0033259C">
      <w:pPr>
        <w:widowControl w:val="0"/>
      </w:pPr>
    </w:p>
    <w:p w:rsidR="00844AAF" w:rsidRPr="00474042" w:rsidRDefault="00844AAF" w:rsidP="0033259C">
      <w:pPr>
        <w:widowControl w:val="0"/>
      </w:pPr>
    </w:p>
    <w:p w:rsidR="00844AAF" w:rsidRPr="00474042" w:rsidRDefault="00844AAF" w:rsidP="0033259C">
      <w:pPr>
        <w:widowControl w:val="0"/>
      </w:pPr>
    </w:p>
    <w:p w:rsidR="003D34B2" w:rsidRPr="00474042" w:rsidRDefault="003D34B2" w:rsidP="0033259C">
      <w:pPr>
        <w:widowControl w:val="0"/>
        <w:sectPr w:rsidR="003D34B2" w:rsidRPr="00474042" w:rsidSect="006128EF">
          <w:footerReference w:type="default" r:id="rId8"/>
          <w:pgSz w:w="11906" w:h="16838" w:code="9"/>
          <w:pgMar w:top="1134" w:right="851" w:bottom="1304" w:left="1418" w:header="709" w:footer="737" w:gutter="0"/>
          <w:pgNumType w:start="2"/>
          <w:cols w:space="708"/>
          <w:titlePg/>
          <w:docGrid w:linePitch="381"/>
        </w:sectPr>
      </w:pPr>
    </w:p>
    <w:p w:rsidR="001657F2" w:rsidRPr="00474042" w:rsidRDefault="001657F2" w:rsidP="0033259C">
      <w:pPr>
        <w:pStyle w:val="aff4"/>
        <w:widowControl w:val="0"/>
      </w:pPr>
      <w:r w:rsidRPr="00474042">
        <w:lastRenderedPageBreak/>
        <w:t>Аннотация</w:t>
      </w:r>
    </w:p>
    <w:p w:rsidR="0033259C" w:rsidRPr="00943C4A" w:rsidRDefault="00943C4A" w:rsidP="00756FB4">
      <w:pPr>
        <w:widowControl w:val="0"/>
      </w:pPr>
      <w:r>
        <w:t xml:space="preserve">Программа предназначена для многопоточной видеозаписи оконных приложений </w:t>
      </w:r>
      <w:r>
        <w:rPr>
          <w:lang w:val="en-US"/>
        </w:rPr>
        <w:t>Win</w:t>
      </w:r>
      <w:r w:rsidRPr="00943C4A">
        <w:t xml:space="preserve">32 </w:t>
      </w:r>
      <w:r>
        <w:t>и основного монитора.</w:t>
      </w:r>
    </w:p>
    <w:p w:rsidR="0033259C" w:rsidRPr="005F2A4D" w:rsidRDefault="0033259C" w:rsidP="0033259C">
      <w:pPr>
        <w:widowControl w:val="0"/>
      </w:pPr>
    </w:p>
    <w:p w:rsidR="001657F2" w:rsidRPr="00474042" w:rsidRDefault="0033259C" w:rsidP="0033259C">
      <w:pPr>
        <w:widowControl w:val="0"/>
      </w:pPr>
      <w:r w:rsidRPr="0033259C">
        <w:rPr>
          <w:highlight w:val="white"/>
        </w:rPr>
        <w:t>Ключевые слова:</w:t>
      </w:r>
      <w:r w:rsidR="00943C4A">
        <w:t xml:space="preserve"> видеозапись, многопоточность, </w:t>
      </w:r>
      <w:r w:rsidR="00943C4A">
        <w:rPr>
          <w:lang w:val="en-US"/>
        </w:rPr>
        <w:t>C</w:t>
      </w:r>
      <w:r w:rsidR="00943C4A" w:rsidRPr="00943C4A">
        <w:t xml:space="preserve">++, </w:t>
      </w:r>
      <w:proofErr w:type="spellStart"/>
      <w:r w:rsidR="00943C4A">
        <w:rPr>
          <w:lang w:val="en-US"/>
        </w:rPr>
        <w:t>openCV</w:t>
      </w:r>
      <w:proofErr w:type="spellEnd"/>
      <w:r w:rsidR="00943C4A" w:rsidRPr="00943C4A">
        <w:t xml:space="preserve">, </w:t>
      </w:r>
      <w:proofErr w:type="spellStart"/>
      <w:r w:rsidR="00943C4A">
        <w:rPr>
          <w:lang w:val="en-US"/>
        </w:rPr>
        <w:t>Im</w:t>
      </w:r>
      <w:bookmarkStart w:id="0" w:name="_GoBack"/>
      <w:bookmarkEnd w:id="0"/>
      <w:r w:rsidR="00943C4A">
        <w:rPr>
          <w:lang w:val="en-US"/>
        </w:rPr>
        <w:t>GUI</w:t>
      </w:r>
      <w:proofErr w:type="spellEnd"/>
      <w:r w:rsidR="009330B4">
        <w:t>, H</w:t>
      </w:r>
      <w:r w:rsidR="009330B4">
        <w:rPr>
          <w:lang w:val="en-US"/>
        </w:rPr>
        <w:t>WND</w:t>
      </w:r>
      <w:r w:rsidR="00651EAD">
        <w:t>.</w:t>
      </w:r>
    </w:p>
    <w:p w:rsidR="001B05F2" w:rsidRPr="00474042" w:rsidRDefault="001B05F2" w:rsidP="0033259C">
      <w:pPr>
        <w:pStyle w:val="a9"/>
        <w:widowControl w:val="0"/>
      </w:pPr>
      <w:r w:rsidRPr="00474042">
        <w:br w:type="page"/>
      </w:r>
    </w:p>
    <w:sdt>
      <w:sdtPr>
        <w:rPr>
          <w:rFonts w:eastAsiaTheme="minorHAnsi" w:cstheme="minorBidi"/>
          <w:b w:val="0"/>
          <w:szCs w:val="28"/>
          <w:lang w:eastAsia="en-US"/>
        </w:rPr>
        <w:id w:val="118503686"/>
        <w:docPartObj>
          <w:docPartGallery w:val="Table of Contents"/>
          <w:docPartUnique/>
        </w:docPartObj>
      </w:sdtPr>
      <w:sdtEndPr/>
      <w:sdtContent>
        <w:p w:rsidR="006900D5" w:rsidRPr="00474042" w:rsidRDefault="006900D5" w:rsidP="0033259C">
          <w:pPr>
            <w:pStyle w:val="TOCHeading"/>
            <w:keepNext w:val="0"/>
            <w:keepLines w:val="0"/>
            <w:pageBreakBefore w:val="0"/>
            <w:widowControl w:val="0"/>
            <w:tabs>
              <w:tab w:val="left" w:pos="9072"/>
              <w:tab w:val="right" w:leader="dot" w:pos="9356"/>
            </w:tabs>
          </w:pPr>
          <w:r w:rsidRPr="00474042">
            <w:t>Оглавление</w:t>
          </w:r>
        </w:p>
        <w:p w:rsidR="00BD1037" w:rsidRDefault="006900D5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r w:rsidRPr="009966CD">
            <w:fldChar w:fldCharType="begin"/>
          </w:r>
          <w:r w:rsidRPr="009966CD">
            <w:instrText xml:space="preserve"> TOC \o "1-3" \h \z \u </w:instrText>
          </w:r>
          <w:r w:rsidRPr="009966CD">
            <w:fldChar w:fldCharType="separate"/>
          </w:r>
          <w:hyperlink w:anchor="_Toc41683035" w:history="1">
            <w:r w:rsidR="00BD1037" w:rsidRPr="00EB4F93">
              <w:rPr>
                <w:rStyle w:val="Hyperlink"/>
              </w:rPr>
              <w:t>1. Введение</w:t>
            </w:r>
            <w:r w:rsidR="00BD1037">
              <w:rPr>
                <w:noProof/>
                <w:webHidden/>
              </w:rPr>
              <w:tab/>
            </w:r>
            <w:r w:rsidR="00BD1037">
              <w:rPr>
                <w:noProof/>
                <w:webHidden/>
              </w:rPr>
              <w:fldChar w:fldCharType="begin"/>
            </w:r>
            <w:r w:rsidR="00BD1037">
              <w:rPr>
                <w:noProof/>
                <w:webHidden/>
              </w:rPr>
              <w:instrText xml:space="preserve"> PAGEREF _Toc41683035 \h </w:instrText>
            </w:r>
            <w:r w:rsidR="00BD1037">
              <w:rPr>
                <w:noProof/>
                <w:webHidden/>
              </w:rPr>
            </w:r>
            <w:r w:rsidR="00BD1037">
              <w:rPr>
                <w:noProof/>
                <w:webHidden/>
              </w:rPr>
              <w:fldChar w:fldCharType="separate"/>
            </w:r>
            <w:r w:rsidR="00655803">
              <w:rPr>
                <w:noProof/>
                <w:webHidden/>
              </w:rPr>
              <w:t>4</w:t>
            </w:r>
            <w:r w:rsidR="00BD1037">
              <w:rPr>
                <w:noProof/>
                <w:webHidden/>
              </w:rPr>
              <w:fldChar w:fldCharType="end"/>
            </w:r>
          </w:hyperlink>
        </w:p>
        <w:p w:rsidR="00BD1037" w:rsidRDefault="005546BC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41683036" w:history="1">
            <w:r w:rsidR="00BD1037" w:rsidRPr="00EB4F93">
              <w:rPr>
                <w:rStyle w:val="Hyperlink"/>
              </w:rPr>
              <w:t xml:space="preserve">2. </w:t>
            </w:r>
            <w:r w:rsidR="00431B4D">
              <w:rPr>
                <w:rStyle w:val="Hyperlink"/>
              </w:rPr>
              <w:t>Инструкция пользования</w:t>
            </w:r>
            <w:r w:rsidR="00BD1037">
              <w:rPr>
                <w:noProof/>
                <w:webHidden/>
              </w:rPr>
              <w:tab/>
            </w:r>
            <w:r w:rsidR="00BD1037">
              <w:rPr>
                <w:noProof/>
                <w:webHidden/>
              </w:rPr>
              <w:fldChar w:fldCharType="begin"/>
            </w:r>
            <w:r w:rsidR="00BD1037">
              <w:rPr>
                <w:noProof/>
                <w:webHidden/>
              </w:rPr>
              <w:instrText xml:space="preserve"> PAGEREF _Toc41683036 \h </w:instrText>
            </w:r>
            <w:r w:rsidR="00BD1037">
              <w:rPr>
                <w:noProof/>
                <w:webHidden/>
              </w:rPr>
            </w:r>
            <w:r w:rsidR="00BD1037">
              <w:rPr>
                <w:noProof/>
                <w:webHidden/>
              </w:rPr>
              <w:fldChar w:fldCharType="separate"/>
            </w:r>
            <w:r w:rsidR="00655803">
              <w:rPr>
                <w:noProof/>
                <w:webHidden/>
              </w:rPr>
              <w:t>4</w:t>
            </w:r>
            <w:r w:rsidR="00BD1037">
              <w:rPr>
                <w:noProof/>
                <w:webHidden/>
              </w:rPr>
              <w:fldChar w:fldCharType="end"/>
            </w:r>
          </w:hyperlink>
        </w:p>
        <w:p w:rsidR="00BD1037" w:rsidRDefault="005546BC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41683037" w:history="1">
            <w:r w:rsidR="003E69D1">
              <w:rPr>
                <w:rStyle w:val="Hyperlink"/>
              </w:rPr>
              <w:t>3. Достоинства и недостатки</w:t>
            </w:r>
            <w:r w:rsidR="00BD1037">
              <w:rPr>
                <w:noProof/>
                <w:webHidden/>
              </w:rPr>
              <w:tab/>
            </w:r>
            <w:r w:rsidR="003E69D1">
              <w:rPr>
                <w:noProof/>
                <w:webHidden/>
              </w:rPr>
              <w:t>6</w:t>
            </w:r>
          </w:hyperlink>
        </w:p>
        <w:p w:rsidR="00BD1037" w:rsidRDefault="005546BC">
          <w:pPr>
            <w:pStyle w:val="TOC2"/>
            <w:tabs>
              <w:tab w:val="left" w:pos="1320"/>
              <w:tab w:val="right" w:leader="dot" w:pos="9627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41683038" w:history="1">
            <w:r w:rsidR="00BD1037" w:rsidRPr="00EB4F93">
              <w:rPr>
                <w:rStyle w:val="Hyperlink"/>
              </w:rPr>
              <w:t>3.1.</w:t>
            </w:r>
            <w:r w:rsidR="00BD1037"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eastAsia="ru-RU"/>
              </w:rPr>
              <w:tab/>
            </w:r>
            <w:r w:rsidR="003E69D1">
              <w:rPr>
                <w:rStyle w:val="Hyperlink"/>
              </w:rPr>
              <w:t>Достоинства</w:t>
            </w:r>
            <w:r w:rsidR="00BD1037">
              <w:rPr>
                <w:noProof/>
                <w:webHidden/>
              </w:rPr>
              <w:tab/>
            </w:r>
            <w:r w:rsidR="003E69D1">
              <w:rPr>
                <w:noProof/>
                <w:webHidden/>
              </w:rPr>
              <w:t>6</w:t>
            </w:r>
          </w:hyperlink>
        </w:p>
        <w:p w:rsidR="00BD1037" w:rsidRDefault="005546BC">
          <w:pPr>
            <w:pStyle w:val="TOC2"/>
            <w:tabs>
              <w:tab w:val="left" w:pos="1320"/>
              <w:tab w:val="right" w:leader="dot" w:pos="9627"/>
            </w:tabs>
            <w:rPr>
              <w:noProof/>
            </w:rPr>
          </w:pPr>
          <w:hyperlink w:anchor="_Toc41683039" w:history="1">
            <w:r w:rsidR="00BD1037" w:rsidRPr="00EB4F93">
              <w:rPr>
                <w:rStyle w:val="Hyperlink"/>
              </w:rPr>
              <w:t>3.2.</w:t>
            </w:r>
            <w:r w:rsidR="00BD1037"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eastAsia="ru-RU"/>
              </w:rPr>
              <w:tab/>
            </w:r>
            <w:r w:rsidR="003E69D1">
              <w:rPr>
                <w:rStyle w:val="Hyperlink"/>
              </w:rPr>
              <w:t>Недостатки</w:t>
            </w:r>
            <w:r w:rsidR="00BD1037">
              <w:rPr>
                <w:noProof/>
                <w:webHidden/>
              </w:rPr>
              <w:tab/>
            </w:r>
            <w:r w:rsidR="003E69D1">
              <w:rPr>
                <w:noProof/>
                <w:webHidden/>
              </w:rPr>
              <w:t>6</w:t>
            </w:r>
          </w:hyperlink>
        </w:p>
        <w:p w:rsidR="008A7C8A" w:rsidRDefault="005546BC" w:rsidP="008A7C8A">
          <w:pPr>
            <w:pStyle w:val="TOC1"/>
            <w:rPr>
              <w:noProof/>
            </w:rPr>
          </w:pPr>
          <w:hyperlink w:anchor="_Toc41683042" w:history="1">
            <w:r w:rsidR="008A7C8A">
              <w:rPr>
                <w:rStyle w:val="Hyperlink"/>
              </w:rPr>
              <w:t>4. Описание работы программы</w:t>
            </w:r>
            <w:r w:rsidR="008A7C8A">
              <w:rPr>
                <w:noProof/>
                <w:webHidden/>
              </w:rPr>
              <w:tab/>
              <w:t>6</w:t>
            </w:r>
          </w:hyperlink>
        </w:p>
        <w:p w:rsidR="00691AB8" w:rsidRPr="00691AB8" w:rsidRDefault="00691AB8" w:rsidP="00691AB8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41683042" w:history="1">
            <w:r>
              <w:rPr>
                <w:rStyle w:val="Hyperlink"/>
              </w:rPr>
              <w:t>5</w:t>
            </w:r>
            <w:r w:rsidRPr="00EB4F93">
              <w:rPr>
                <w:rStyle w:val="Hyperlink"/>
              </w:rPr>
              <w:t>. Заключение</w:t>
            </w:r>
            <w:r>
              <w:rPr>
                <w:noProof/>
                <w:webHidden/>
              </w:rPr>
              <w:tab/>
              <w:t>7</w:t>
            </w:r>
          </w:hyperlink>
        </w:p>
        <w:p w:rsidR="00BD1037" w:rsidRDefault="005546BC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41683042" w:history="1">
            <w:r w:rsidR="00691AB8">
              <w:rPr>
                <w:rStyle w:val="Hyperlink"/>
              </w:rPr>
              <w:t>6. Дополнительно</w:t>
            </w:r>
            <w:r w:rsidR="00BD1037">
              <w:rPr>
                <w:noProof/>
                <w:webHidden/>
              </w:rPr>
              <w:tab/>
            </w:r>
            <w:r w:rsidR="00691AB8">
              <w:rPr>
                <w:noProof/>
                <w:webHidden/>
              </w:rPr>
              <w:t>8</w:t>
            </w:r>
          </w:hyperlink>
        </w:p>
        <w:p w:rsidR="00BD1037" w:rsidRDefault="005546BC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41683043" w:history="1">
            <w:r w:rsidR="00691AB8">
              <w:rPr>
                <w:rStyle w:val="Hyperlink"/>
              </w:rPr>
              <w:t>7</w:t>
            </w:r>
            <w:r w:rsidR="009330B4">
              <w:rPr>
                <w:rStyle w:val="Hyperlink"/>
              </w:rPr>
              <w:t>. Приложение</w:t>
            </w:r>
            <w:r w:rsidR="00BD1037">
              <w:rPr>
                <w:noProof/>
                <w:webHidden/>
              </w:rPr>
              <w:tab/>
            </w:r>
            <w:r w:rsidR="00691AB8">
              <w:rPr>
                <w:noProof/>
                <w:webHidden/>
              </w:rPr>
              <w:t>9</w:t>
            </w:r>
          </w:hyperlink>
        </w:p>
        <w:p w:rsidR="006900D5" w:rsidRPr="00474042" w:rsidRDefault="006900D5" w:rsidP="003E69D1">
          <w:pPr>
            <w:widowControl w:val="0"/>
            <w:tabs>
              <w:tab w:val="left" w:pos="9072"/>
              <w:tab w:val="right" w:leader="dot" w:pos="9356"/>
            </w:tabs>
            <w:ind w:firstLine="0"/>
          </w:pPr>
          <w:r w:rsidRPr="009966CD">
            <w:fldChar w:fldCharType="end"/>
          </w:r>
        </w:p>
      </w:sdtContent>
    </w:sdt>
    <w:p w:rsidR="001B05F2" w:rsidRPr="00474042" w:rsidRDefault="001B05F2" w:rsidP="00DE405A">
      <w:pPr>
        <w:pStyle w:val="Heading1"/>
        <w:keepNext w:val="0"/>
        <w:keepLines w:val="0"/>
        <w:widowControl w:val="0"/>
        <w:spacing w:before="0" w:after="0"/>
        <w:ind w:left="0" w:firstLine="0"/>
      </w:pPr>
      <w:r w:rsidRPr="00474042">
        <w:br w:type="page"/>
      </w:r>
      <w:bookmarkStart w:id="1" w:name="_Toc517879784"/>
      <w:bookmarkStart w:id="2" w:name="_Toc41683035"/>
      <w:r w:rsidRPr="00474042">
        <w:lastRenderedPageBreak/>
        <w:t>Введение</w:t>
      </w:r>
      <w:bookmarkEnd w:id="1"/>
      <w:bookmarkEnd w:id="2"/>
    </w:p>
    <w:p w:rsidR="00435215" w:rsidRPr="00943C4A" w:rsidRDefault="00943C4A" w:rsidP="00943C4A">
      <w:pPr>
        <w:widowControl w:val="0"/>
      </w:pPr>
      <w:r>
        <w:t xml:space="preserve">Программа предназначена для многопоточной видеозаписи оконных приложений </w:t>
      </w:r>
      <w:r>
        <w:rPr>
          <w:lang w:val="en-US"/>
        </w:rPr>
        <w:t>Win</w:t>
      </w:r>
      <w:r w:rsidRPr="00943C4A">
        <w:t xml:space="preserve">32 </w:t>
      </w:r>
      <w:r>
        <w:t>и основного монитора</w:t>
      </w:r>
      <w:r w:rsidR="0033259C" w:rsidRPr="005F2A4D">
        <w:t>.</w:t>
      </w:r>
      <w:r>
        <w:t xml:space="preserve"> Данное приложение может потребоваться при отслеживание каких-либо процессов в разных приложениях, например, если вам нужно зафиксировать показатели датчиков, которые отображаются в различных оконных приложениях или отлаживать программу и записывать процесс или изменять параметры в одной программе, которые влияют на поведение другой программе в </w:t>
      </w:r>
      <w:r>
        <w:rPr>
          <w:lang w:val="en-US"/>
        </w:rPr>
        <w:t>real</w:t>
      </w:r>
      <w:r w:rsidRPr="00943C4A">
        <w:t>-</w:t>
      </w:r>
      <w:r>
        <w:rPr>
          <w:lang w:val="en-US"/>
        </w:rPr>
        <w:t>time</w:t>
      </w:r>
      <w:r>
        <w:t xml:space="preserve"> и во многих других случаях.</w:t>
      </w:r>
    </w:p>
    <w:p w:rsidR="00435215" w:rsidRPr="00474042" w:rsidRDefault="00495DE0" w:rsidP="00DE405A">
      <w:pPr>
        <w:pStyle w:val="Heading1"/>
        <w:keepNext w:val="0"/>
        <w:keepLines w:val="0"/>
        <w:widowControl w:val="0"/>
        <w:spacing w:before="0" w:after="0"/>
        <w:ind w:left="0" w:firstLine="0"/>
        <w:rPr>
          <w:rFonts w:eastAsiaTheme="minorHAnsi"/>
        </w:rPr>
      </w:pPr>
      <w:bookmarkStart w:id="3" w:name="_Toc41683036"/>
      <w:r>
        <w:rPr>
          <w:rFonts w:eastAsiaTheme="minorHAnsi"/>
        </w:rPr>
        <w:t>Инструкци</w:t>
      </w:r>
      <w:bookmarkEnd w:id="3"/>
      <w:r>
        <w:rPr>
          <w:rFonts w:eastAsiaTheme="minorHAnsi"/>
        </w:rPr>
        <w:t>я пользования</w:t>
      </w:r>
    </w:p>
    <w:p w:rsidR="00495DE0" w:rsidRDefault="00495DE0" w:rsidP="00495DE0">
      <w:pPr>
        <w:pStyle w:val="Text1"/>
        <w:widowControl w:val="0"/>
        <w:spacing w:line="360" w:lineRule="auto"/>
        <w:ind w:firstLine="284"/>
        <w:rPr>
          <w:sz w:val="28"/>
          <w:szCs w:val="28"/>
        </w:rPr>
      </w:pPr>
      <w:r>
        <w:rPr>
          <w:sz w:val="28"/>
          <w:szCs w:val="28"/>
        </w:rPr>
        <w:t>Чтобы совершить запись с помощью данной программы вам необходимо проделать следующие несколько шагов</w:t>
      </w:r>
      <w:r w:rsidRPr="00495DE0">
        <w:rPr>
          <w:sz w:val="28"/>
          <w:szCs w:val="28"/>
        </w:rPr>
        <w:t>:</w:t>
      </w:r>
    </w:p>
    <w:p w:rsidR="00495DE0" w:rsidRPr="00495DE0" w:rsidRDefault="00495DE0" w:rsidP="00495DE0">
      <w:pPr>
        <w:pStyle w:val="Text1"/>
        <w:widowControl w:val="0"/>
        <w:numPr>
          <w:ilvl w:val="0"/>
          <w:numId w:val="10"/>
        </w:numPr>
        <w:spacing w:line="360" w:lineRule="auto"/>
        <w:jc w:val="left"/>
      </w:pPr>
      <w:r>
        <w:rPr>
          <w:sz w:val="28"/>
          <w:szCs w:val="28"/>
        </w:rPr>
        <w:t xml:space="preserve">Запустить программу </w:t>
      </w:r>
      <w:r>
        <w:rPr>
          <w:sz w:val="28"/>
          <w:szCs w:val="28"/>
          <w:lang w:val="en-US"/>
        </w:rPr>
        <w:t>MultiThreadingRecording.exe</w:t>
      </w:r>
    </w:p>
    <w:p w:rsidR="00495DE0" w:rsidRDefault="00495DE0" w:rsidP="00495DE0">
      <w:pPr>
        <w:pStyle w:val="Text1"/>
        <w:widowControl w:val="0"/>
        <w:spacing w:line="360" w:lineRule="auto"/>
        <w:ind w:left="644" w:firstLine="0"/>
        <w:jc w:val="center"/>
        <w:rPr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59B0B430" wp14:editId="0B394849">
            <wp:extent cx="6119495" cy="7918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DE0" w:rsidRDefault="00495DE0" w:rsidP="00495DE0">
      <w:pPr>
        <w:pStyle w:val="Text1"/>
        <w:widowControl w:val="0"/>
        <w:spacing w:line="360" w:lineRule="auto"/>
        <w:ind w:left="644" w:firstLine="0"/>
        <w:jc w:val="center"/>
        <w:rPr>
          <w:sz w:val="28"/>
          <w:szCs w:val="28"/>
        </w:rPr>
      </w:pPr>
    </w:p>
    <w:p w:rsidR="00172882" w:rsidRDefault="00495DE0" w:rsidP="00495DE0">
      <w:pPr>
        <w:pStyle w:val="Text1"/>
        <w:widowControl w:val="0"/>
        <w:numPr>
          <w:ilvl w:val="0"/>
          <w:numId w:val="10"/>
        </w:numPr>
        <w:spacing w:line="360" w:lineRule="auto"/>
        <w:jc w:val="left"/>
      </w:pPr>
      <w:r>
        <w:rPr>
          <w:sz w:val="28"/>
          <w:szCs w:val="28"/>
        </w:rPr>
        <w:t xml:space="preserve">Перед вами предстанет главное меню. В данной версии в главном меню две кнопки. Для записи вам необходимо нажать кнопку </w:t>
      </w:r>
      <w:r w:rsidRPr="00495DE0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start</w:t>
      </w:r>
      <w:r w:rsidRPr="00495DE0">
        <w:rPr>
          <w:sz w:val="28"/>
          <w:szCs w:val="28"/>
        </w:rPr>
        <w:t>”</w:t>
      </w:r>
      <w:r>
        <w:rPr>
          <w:sz w:val="28"/>
          <w:szCs w:val="28"/>
        </w:rPr>
        <w:t xml:space="preserve">, чтобы открылось меню </w:t>
      </w:r>
      <w:r w:rsidR="00C93E44">
        <w:rPr>
          <w:sz w:val="28"/>
          <w:szCs w:val="28"/>
        </w:rPr>
        <w:t>записи</w:t>
      </w:r>
    </w:p>
    <w:p w:rsidR="00446375" w:rsidRDefault="00446375" w:rsidP="00446375">
      <w:pPr>
        <w:pStyle w:val="Text1"/>
        <w:widowControl w:val="0"/>
        <w:spacing w:line="360" w:lineRule="auto"/>
        <w:ind w:left="644" w:firstLine="0"/>
        <w:jc w:val="center"/>
        <w:rPr>
          <w:lang w:val="en-US"/>
        </w:rPr>
      </w:pPr>
      <w:r w:rsidRPr="00446375">
        <w:rPr>
          <w:noProof/>
          <w:lang w:val="en-US"/>
        </w:rPr>
        <w:drawing>
          <wp:inline distT="0" distB="0" distL="0" distR="0">
            <wp:extent cx="3476625" cy="27813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6375" w:rsidRDefault="00446375" w:rsidP="00446375">
      <w:pPr>
        <w:pStyle w:val="Text1"/>
        <w:widowControl w:val="0"/>
        <w:numPr>
          <w:ilvl w:val="0"/>
          <w:numId w:val="10"/>
        </w:numPr>
        <w:spacing w:line="360" w:lineRule="auto"/>
        <w:jc w:val="left"/>
        <w:rPr>
          <w:sz w:val="28"/>
          <w:szCs w:val="28"/>
        </w:rPr>
      </w:pPr>
      <w:r w:rsidRPr="00446375">
        <w:rPr>
          <w:sz w:val="28"/>
          <w:szCs w:val="28"/>
        </w:rPr>
        <w:lastRenderedPageBreak/>
        <w:t>Перед вами откроется меню видеозаписи. Вам</w:t>
      </w:r>
      <w:r>
        <w:rPr>
          <w:sz w:val="28"/>
          <w:szCs w:val="28"/>
        </w:rPr>
        <w:t xml:space="preserve"> необходимо выбрать количество окон, которое вы хотите захватывать (либо ввести в окошко, либо используя кнопки</w:t>
      </w:r>
      <w:r w:rsidRPr="00446375">
        <w:rPr>
          <w:sz w:val="28"/>
          <w:szCs w:val="28"/>
        </w:rPr>
        <w:t xml:space="preserve"> “-” </w:t>
      </w:r>
      <w:r>
        <w:rPr>
          <w:sz w:val="28"/>
          <w:szCs w:val="28"/>
        </w:rPr>
        <w:t xml:space="preserve">и </w:t>
      </w:r>
      <w:r w:rsidRPr="00446375">
        <w:rPr>
          <w:sz w:val="28"/>
          <w:szCs w:val="28"/>
        </w:rPr>
        <w:t>“</w:t>
      </w:r>
      <w:r>
        <w:rPr>
          <w:sz w:val="28"/>
          <w:szCs w:val="28"/>
        </w:rPr>
        <w:t>+</w:t>
      </w:r>
      <w:r w:rsidRPr="00446375">
        <w:rPr>
          <w:sz w:val="28"/>
          <w:szCs w:val="28"/>
        </w:rPr>
        <w:t>”</w:t>
      </w:r>
      <w:r>
        <w:rPr>
          <w:sz w:val="28"/>
          <w:szCs w:val="28"/>
        </w:rPr>
        <w:t xml:space="preserve">), но учтите, вы можете захватывать не более числа потоков вашего процессора. </w:t>
      </w:r>
    </w:p>
    <w:p w:rsidR="00446375" w:rsidRDefault="00446375" w:rsidP="00446375">
      <w:pPr>
        <w:pStyle w:val="Text1"/>
        <w:widowControl w:val="0"/>
        <w:spacing w:line="360" w:lineRule="auto"/>
        <w:ind w:left="644" w:firstLine="0"/>
        <w:jc w:val="center"/>
        <w:rPr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474C94E8" wp14:editId="2ED48BA1">
            <wp:extent cx="5808739" cy="771525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11299" cy="77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B4D" w:rsidRPr="00F72264" w:rsidRDefault="00431B4D" w:rsidP="00431B4D">
      <w:pPr>
        <w:pStyle w:val="Text1"/>
        <w:widowControl w:val="0"/>
        <w:numPr>
          <w:ilvl w:val="0"/>
          <w:numId w:val="10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Далее перед вами будет несколько окон, в зависимости от того сколько вы выбрали в предыдущем пункте. Для записи вам требуется написать имя</w:t>
      </w:r>
      <w:r w:rsidR="00F72264" w:rsidRPr="00F72264">
        <w:rPr>
          <w:sz w:val="28"/>
          <w:szCs w:val="28"/>
        </w:rPr>
        <w:t xml:space="preserve"> файла в поле 1</w:t>
      </w:r>
      <w:r w:rsidR="00F72264">
        <w:rPr>
          <w:sz w:val="28"/>
          <w:szCs w:val="28"/>
        </w:rPr>
        <w:t xml:space="preserve">, далее выбрать окно в поле 2 и нажать кнопку </w:t>
      </w:r>
      <w:r w:rsidR="00F72264" w:rsidRPr="00F72264">
        <w:rPr>
          <w:sz w:val="28"/>
          <w:szCs w:val="28"/>
        </w:rPr>
        <w:t>“</w:t>
      </w:r>
      <w:r w:rsidR="00F72264">
        <w:rPr>
          <w:sz w:val="28"/>
          <w:szCs w:val="28"/>
          <w:lang w:val="en-US"/>
        </w:rPr>
        <w:t>start</w:t>
      </w:r>
      <w:r w:rsidR="00F72264" w:rsidRPr="00F72264">
        <w:rPr>
          <w:sz w:val="28"/>
          <w:szCs w:val="28"/>
        </w:rPr>
        <w:t>”.</w:t>
      </w:r>
    </w:p>
    <w:p w:rsidR="00F72264" w:rsidRDefault="00F72264" w:rsidP="00F72264">
      <w:pPr>
        <w:pStyle w:val="Text1"/>
        <w:widowControl w:val="0"/>
        <w:spacing w:line="360" w:lineRule="auto"/>
        <w:ind w:left="644" w:firstLine="0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6115050" cy="28860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264" w:rsidRDefault="00F72264" w:rsidP="00F72264">
      <w:pPr>
        <w:pStyle w:val="Text1"/>
        <w:widowControl w:val="0"/>
        <w:numPr>
          <w:ilvl w:val="0"/>
          <w:numId w:val="10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При удачном начале записи вы увидите сообщение под кнопками </w:t>
      </w:r>
      <w:r w:rsidRPr="00F72264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Recording</w:t>
      </w:r>
      <w:r w:rsidRPr="00F7226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</w:t>
      </w:r>
      <w:r w:rsidRPr="00F7226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progress</w:t>
      </w:r>
      <w:r w:rsidRPr="00F72264">
        <w:rPr>
          <w:sz w:val="28"/>
          <w:szCs w:val="28"/>
        </w:rPr>
        <w:t>”</w:t>
      </w:r>
      <w:r>
        <w:rPr>
          <w:sz w:val="28"/>
          <w:szCs w:val="28"/>
        </w:rPr>
        <w:t xml:space="preserve"> и таймер начнёт показывать время записи. </w:t>
      </w:r>
      <w:r>
        <w:rPr>
          <w:noProof/>
          <w:lang w:val="en-US"/>
        </w:rPr>
        <w:drawing>
          <wp:inline distT="0" distB="0" distL="0" distR="0" wp14:anchorId="2D869FEB" wp14:editId="64DB06FC">
            <wp:extent cx="5133975" cy="10668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E88" w:rsidRDefault="00D23E88" w:rsidP="00D23E88">
      <w:pPr>
        <w:pStyle w:val="Text1"/>
        <w:widowControl w:val="0"/>
        <w:numPr>
          <w:ilvl w:val="0"/>
          <w:numId w:val="10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Теперь вы можете контролировать </w:t>
      </w:r>
      <w:r w:rsidRPr="00D23E88">
        <w:rPr>
          <w:sz w:val="28"/>
          <w:szCs w:val="28"/>
        </w:rPr>
        <w:t>видео</w:t>
      </w:r>
      <w:r>
        <w:rPr>
          <w:sz w:val="28"/>
          <w:szCs w:val="28"/>
        </w:rPr>
        <w:t xml:space="preserve">запись кнопками </w:t>
      </w:r>
      <w:r w:rsidRPr="00D23E88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S</w:t>
      </w:r>
      <w:r>
        <w:rPr>
          <w:sz w:val="28"/>
          <w:szCs w:val="28"/>
        </w:rPr>
        <w:t>tart</w:t>
      </w:r>
      <w:r w:rsidRPr="00D23E88">
        <w:rPr>
          <w:sz w:val="28"/>
          <w:szCs w:val="28"/>
        </w:rPr>
        <w:t>”, “</w:t>
      </w:r>
      <w:r>
        <w:rPr>
          <w:sz w:val="28"/>
          <w:szCs w:val="28"/>
          <w:lang w:val="en-US"/>
        </w:rPr>
        <w:t>Pause</w:t>
      </w:r>
      <w:r w:rsidRPr="00D23E88">
        <w:rPr>
          <w:sz w:val="28"/>
          <w:szCs w:val="28"/>
        </w:rPr>
        <w:t>”, “</w:t>
      </w:r>
      <w:r>
        <w:rPr>
          <w:sz w:val="28"/>
          <w:szCs w:val="28"/>
          <w:lang w:val="en-US"/>
        </w:rPr>
        <w:t>Stop</w:t>
      </w:r>
      <w:r w:rsidRPr="00D23E88">
        <w:rPr>
          <w:sz w:val="28"/>
          <w:szCs w:val="28"/>
        </w:rPr>
        <w:t>”</w:t>
      </w:r>
      <w:r>
        <w:rPr>
          <w:sz w:val="28"/>
          <w:szCs w:val="28"/>
        </w:rPr>
        <w:t xml:space="preserve"> и</w:t>
      </w:r>
      <w:r w:rsidRPr="00D23E88">
        <w:rPr>
          <w:sz w:val="28"/>
          <w:szCs w:val="28"/>
        </w:rPr>
        <w:t xml:space="preserve"> “</w:t>
      </w:r>
      <w:r>
        <w:rPr>
          <w:sz w:val="28"/>
          <w:szCs w:val="28"/>
          <w:lang w:val="en-US"/>
        </w:rPr>
        <w:t>Show</w:t>
      </w:r>
      <w:r w:rsidRPr="00D23E88">
        <w:rPr>
          <w:sz w:val="28"/>
          <w:szCs w:val="28"/>
        </w:rPr>
        <w:t>”</w:t>
      </w:r>
      <w:r>
        <w:rPr>
          <w:sz w:val="28"/>
          <w:szCs w:val="28"/>
        </w:rPr>
        <w:t>. Кратко о назначение клавиш</w:t>
      </w:r>
      <w:r>
        <w:rPr>
          <w:sz w:val="28"/>
          <w:szCs w:val="28"/>
          <w:lang w:val="en-US"/>
        </w:rPr>
        <w:t>:</w:t>
      </w:r>
    </w:p>
    <w:p w:rsidR="00D23E88" w:rsidRDefault="00D23E88" w:rsidP="00D23E88">
      <w:pPr>
        <w:pStyle w:val="Text1"/>
        <w:widowControl w:val="0"/>
        <w:spacing w:line="360" w:lineRule="auto"/>
        <w:ind w:left="644" w:firstLine="0"/>
        <w:rPr>
          <w:sz w:val="28"/>
          <w:szCs w:val="28"/>
        </w:rPr>
      </w:pPr>
      <w:r w:rsidRPr="00D23E88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S</w:t>
      </w:r>
      <w:r>
        <w:rPr>
          <w:sz w:val="28"/>
          <w:szCs w:val="28"/>
        </w:rPr>
        <w:t>tart</w:t>
      </w:r>
      <w:r w:rsidRPr="00D23E88">
        <w:rPr>
          <w:sz w:val="28"/>
          <w:szCs w:val="28"/>
        </w:rPr>
        <w:t>”</w:t>
      </w:r>
      <w:r>
        <w:rPr>
          <w:sz w:val="28"/>
          <w:szCs w:val="28"/>
        </w:rPr>
        <w:t xml:space="preserve"> – начало записи или восстановление при нажатии паузы</w:t>
      </w:r>
    </w:p>
    <w:p w:rsidR="00D23E88" w:rsidRDefault="00F72121" w:rsidP="00D23E88">
      <w:pPr>
        <w:pStyle w:val="Text1"/>
        <w:widowControl w:val="0"/>
        <w:spacing w:line="360" w:lineRule="auto"/>
        <w:ind w:left="644" w:firstLine="0"/>
        <w:rPr>
          <w:sz w:val="28"/>
          <w:szCs w:val="28"/>
        </w:rPr>
      </w:pPr>
      <w:r w:rsidRPr="00F72121">
        <w:rPr>
          <w:sz w:val="28"/>
          <w:szCs w:val="28"/>
        </w:rPr>
        <w:lastRenderedPageBreak/>
        <w:t>“</w:t>
      </w:r>
      <w:r>
        <w:rPr>
          <w:sz w:val="28"/>
          <w:szCs w:val="28"/>
          <w:lang w:val="en-US"/>
        </w:rPr>
        <w:t>Pause</w:t>
      </w:r>
      <w:r w:rsidRPr="00F72121">
        <w:rPr>
          <w:sz w:val="28"/>
          <w:szCs w:val="28"/>
        </w:rPr>
        <w:t xml:space="preserve">” – </w:t>
      </w:r>
      <w:r>
        <w:rPr>
          <w:sz w:val="28"/>
          <w:szCs w:val="28"/>
        </w:rPr>
        <w:t>первичное нажатие выставляет запись на паузу, вторичное нажатие продолжает</w:t>
      </w:r>
    </w:p>
    <w:p w:rsidR="00F72121" w:rsidRDefault="00F72121" w:rsidP="00D23E88">
      <w:pPr>
        <w:pStyle w:val="Text1"/>
        <w:widowControl w:val="0"/>
        <w:spacing w:line="360" w:lineRule="auto"/>
        <w:ind w:left="644" w:firstLine="0"/>
        <w:rPr>
          <w:sz w:val="28"/>
          <w:szCs w:val="28"/>
        </w:rPr>
      </w:pPr>
      <w:r w:rsidRPr="00F72121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Stop</w:t>
      </w:r>
      <w:r w:rsidRPr="00F72121">
        <w:rPr>
          <w:sz w:val="28"/>
          <w:szCs w:val="28"/>
        </w:rPr>
        <w:t>” –</w:t>
      </w:r>
      <w:r>
        <w:rPr>
          <w:sz w:val="28"/>
          <w:szCs w:val="28"/>
        </w:rPr>
        <w:t xml:space="preserve"> останавливает запись, сохраняет запись, вы можете ей пользоваться.</w:t>
      </w:r>
    </w:p>
    <w:p w:rsidR="00F72121" w:rsidRPr="003E69D1" w:rsidRDefault="00F72121" w:rsidP="00D23E88">
      <w:pPr>
        <w:pStyle w:val="Text1"/>
        <w:widowControl w:val="0"/>
        <w:spacing w:line="360" w:lineRule="auto"/>
        <w:ind w:left="644" w:firstLine="0"/>
        <w:rPr>
          <w:sz w:val="28"/>
          <w:szCs w:val="28"/>
        </w:rPr>
      </w:pPr>
      <w:r w:rsidRPr="00F72121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Show</w:t>
      </w:r>
      <w:r w:rsidRPr="00F72121">
        <w:rPr>
          <w:sz w:val="28"/>
          <w:szCs w:val="28"/>
        </w:rPr>
        <w:t xml:space="preserve">” – </w:t>
      </w:r>
      <w:r>
        <w:rPr>
          <w:sz w:val="28"/>
          <w:szCs w:val="28"/>
        </w:rPr>
        <w:t>показывает, что вы записываете при записи</w:t>
      </w:r>
      <w:r w:rsidRPr="00F72121">
        <w:rPr>
          <w:sz w:val="28"/>
          <w:szCs w:val="28"/>
        </w:rPr>
        <w:t>/</w:t>
      </w:r>
      <w:r>
        <w:rPr>
          <w:sz w:val="28"/>
          <w:szCs w:val="28"/>
        </w:rPr>
        <w:t>паузе.</w:t>
      </w:r>
    </w:p>
    <w:p w:rsidR="00435215" w:rsidRPr="00474042" w:rsidRDefault="00F72121" w:rsidP="00DE405A">
      <w:pPr>
        <w:pStyle w:val="Heading1"/>
        <w:keepNext w:val="0"/>
        <w:keepLines w:val="0"/>
        <w:widowControl w:val="0"/>
        <w:spacing w:before="0" w:after="0"/>
        <w:ind w:left="0" w:firstLine="0"/>
      </w:pPr>
      <w:r>
        <w:t>Достоинства и недостатки</w:t>
      </w:r>
    </w:p>
    <w:p w:rsidR="0033259C" w:rsidRPr="005F2A4D" w:rsidRDefault="00F72121" w:rsidP="00497052">
      <w:pPr>
        <w:pStyle w:val="Text1"/>
        <w:widowControl w:val="0"/>
        <w:spacing w:line="360" w:lineRule="auto"/>
        <w:ind w:firstLine="284"/>
        <w:rPr>
          <w:sz w:val="28"/>
          <w:szCs w:val="28"/>
        </w:rPr>
      </w:pPr>
      <w:r>
        <w:rPr>
          <w:sz w:val="28"/>
          <w:szCs w:val="28"/>
        </w:rPr>
        <w:t>Данный пункт предназначен для понимания плюсов и минусов программы, отмеченных разработчиком программы</w:t>
      </w:r>
      <w:r w:rsidR="0033259C" w:rsidRPr="005F2A4D">
        <w:rPr>
          <w:sz w:val="28"/>
          <w:szCs w:val="28"/>
        </w:rPr>
        <w:t>.</w:t>
      </w:r>
      <w:r>
        <w:rPr>
          <w:sz w:val="28"/>
          <w:szCs w:val="28"/>
        </w:rPr>
        <w:t xml:space="preserve"> Многие недостатки, отмеченные здесь, будут исправлены в последующих версиях программы.</w:t>
      </w:r>
    </w:p>
    <w:p w:rsidR="0033259C" w:rsidRPr="005F2A4D" w:rsidRDefault="00F72121" w:rsidP="00D35DD5">
      <w:pPr>
        <w:pStyle w:val="Heading2"/>
        <w:keepNext w:val="0"/>
        <w:keepLines w:val="0"/>
        <w:widowControl w:val="0"/>
        <w:numPr>
          <w:ilvl w:val="1"/>
          <w:numId w:val="5"/>
        </w:numPr>
        <w:tabs>
          <w:tab w:val="left" w:pos="450"/>
        </w:tabs>
        <w:spacing w:before="0" w:after="0"/>
        <w:ind w:left="0" w:firstLine="0"/>
      </w:pPr>
      <w:r>
        <w:rPr>
          <w:lang w:val="ru-RU"/>
        </w:rPr>
        <w:t>Достоинства</w:t>
      </w:r>
    </w:p>
    <w:p w:rsidR="00353B08" w:rsidRPr="00F72121" w:rsidRDefault="00F72121" w:rsidP="00F72121">
      <w:pPr>
        <w:widowControl w:val="0"/>
        <w:jc w:val="left"/>
      </w:pPr>
      <w:r w:rsidRPr="00F72121">
        <w:t>Перечислим все достоинства данной программы:</w:t>
      </w:r>
    </w:p>
    <w:p w:rsidR="00F72121" w:rsidRPr="00F72121" w:rsidRDefault="00F72121" w:rsidP="00F72121">
      <w:pPr>
        <w:pStyle w:val="ListParagraph"/>
        <w:widowControl w:val="0"/>
        <w:numPr>
          <w:ilvl w:val="0"/>
          <w:numId w:val="11"/>
        </w:numPr>
        <w:rPr>
          <w:sz w:val="28"/>
          <w:szCs w:val="28"/>
          <w:lang w:val="en-US"/>
        </w:rPr>
      </w:pPr>
      <w:r w:rsidRPr="00F72121">
        <w:rPr>
          <w:sz w:val="28"/>
          <w:szCs w:val="28"/>
        </w:rPr>
        <w:t xml:space="preserve">Простой </w:t>
      </w:r>
      <w:r>
        <w:rPr>
          <w:sz w:val="28"/>
          <w:szCs w:val="28"/>
        </w:rPr>
        <w:t>интерфейс</w:t>
      </w:r>
    </w:p>
    <w:p w:rsidR="00F72121" w:rsidRPr="004B5E90" w:rsidRDefault="004B5E90" w:rsidP="00F72121">
      <w:pPr>
        <w:pStyle w:val="ListParagraph"/>
        <w:widowControl w:val="0"/>
        <w:numPr>
          <w:ilvl w:val="0"/>
          <w:numId w:val="11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Качественная работа</w:t>
      </w:r>
    </w:p>
    <w:p w:rsidR="004B5E90" w:rsidRDefault="004B5E90" w:rsidP="00F72121">
      <w:pPr>
        <w:pStyle w:val="ListParagraph"/>
        <w:widowControl w:val="0"/>
        <w:numPr>
          <w:ilvl w:val="0"/>
          <w:numId w:val="11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Просмотр захваченного видеопотока </w:t>
      </w:r>
      <w:r>
        <w:rPr>
          <w:sz w:val="28"/>
          <w:szCs w:val="28"/>
          <w:lang w:val="en-US"/>
        </w:rPr>
        <w:t>real-time</w:t>
      </w:r>
    </w:p>
    <w:p w:rsidR="00BB691F" w:rsidRPr="00BB691F" w:rsidRDefault="00BB691F" w:rsidP="00BB691F">
      <w:pPr>
        <w:pStyle w:val="ListParagraph"/>
        <w:widowControl w:val="0"/>
        <w:numPr>
          <w:ilvl w:val="0"/>
          <w:numId w:val="11"/>
        </w:numPr>
      </w:pPr>
      <w:r>
        <w:rPr>
          <w:sz w:val="28"/>
          <w:szCs w:val="28"/>
        </w:rPr>
        <w:t>Удобный интерфейс работы с просмотром видеопотока в</w:t>
      </w:r>
      <w:r w:rsidRPr="004B5E9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real</w:t>
      </w:r>
      <w:r w:rsidRPr="004B5E90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time</w:t>
      </w:r>
      <w:r>
        <w:rPr>
          <w:sz w:val="28"/>
          <w:szCs w:val="28"/>
        </w:rPr>
        <w:t>. Окошко просмотра не масштабирует видеопоток под свой размер, а лишь отображает его реальный размер (удобно при захвате приложений с большим разрешением)</w:t>
      </w:r>
    </w:p>
    <w:p w:rsidR="0033259C" w:rsidRPr="005F2A4D" w:rsidRDefault="00D35DD5" w:rsidP="00D35DD5">
      <w:pPr>
        <w:pStyle w:val="Heading2"/>
        <w:keepNext w:val="0"/>
        <w:keepLines w:val="0"/>
        <w:widowControl w:val="0"/>
        <w:numPr>
          <w:ilvl w:val="1"/>
          <w:numId w:val="5"/>
        </w:numPr>
        <w:tabs>
          <w:tab w:val="left" w:pos="426"/>
        </w:tabs>
        <w:spacing w:before="0" w:after="0"/>
        <w:ind w:left="0" w:firstLine="0"/>
      </w:pPr>
      <w:bookmarkStart w:id="4" w:name="_Toc41683039"/>
      <w:r w:rsidRPr="00943C4A">
        <w:rPr>
          <w:lang w:val="ru-RU"/>
        </w:rPr>
        <w:t xml:space="preserve"> </w:t>
      </w:r>
      <w:bookmarkEnd w:id="4"/>
      <w:r w:rsidR="004B5E90">
        <w:rPr>
          <w:lang w:val="ru-RU"/>
        </w:rPr>
        <w:t>Недостатки</w:t>
      </w:r>
    </w:p>
    <w:p w:rsidR="004B5E90" w:rsidRDefault="004B5E90" w:rsidP="004B5E90">
      <w:pPr>
        <w:widowControl w:val="0"/>
        <w:jc w:val="left"/>
      </w:pPr>
      <w:r w:rsidRPr="00F72121">
        <w:t xml:space="preserve">Перечислим все </w:t>
      </w:r>
      <w:r w:rsidR="004228C1">
        <w:t>недостатки</w:t>
      </w:r>
      <w:r w:rsidRPr="00F72121">
        <w:t xml:space="preserve"> данной программы:</w:t>
      </w:r>
    </w:p>
    <w:p w:rsidR="004B5E90" w:rsidRPr="004B5E90" w:rsidRDefault="004B5E90" w:rsidP="004B5E90">
      <w:pPr>
        <w:pStyle w:val="ListParagraph"/>
        <w:widowControl w:val="0"/>
        <w:numPr>
          <w:ilvl w:val="0"/>
          <w:numId w:val="13"/>
        </w:numPr>
      </w:pPr>
      <w:r>
        <w:rPr>
          <w:sz w:val="28"/>
          <w:szCs w:val="28"/>
        </w:rPr>
        <w:t>Нет возможности управлять параметрами видео.</w:t>
      </w:r>
    </w:p>
    <w:p w:rsidR="004B5E90" w:rsidRPr="004B5E90" w:rsidRDefault="004B5E90" w:rsidP="004B5E90">
      <w:pPr>
        <w:pStyle w:val="ListParagraph"/>
        <w:widowControl w:val="0"/>
        <w:numPr>
          <w:ilvl w:val="0"/>
          <w:numId w:val="13"/>
        </w:numPr>
      </w:pPr>
      <w:r>
        <w:rPr>
          <w:sz w:val="28"/>
          <w:szCs w:val="28"/>
        </w:rPr>
        <w:t>Неудобный интерфейс работы с записью файлов, нельзя выбрать через окошко путь куда вы хотите записывать, вам самим придётся прописывать весь путь</w:t>
      </w:r>
    </w:p>
    <w:p w:rsidR="00A336BC" w:rsidRPr="004F657A" w:rsidRDefault="00A336BC" w:rsidP="00A336BC">
      <w:pPr>
        <w:pStyle w:val="ListParagraph"/>
        <w:widowControl w:val="0"/>
        <w:numPr>
          <w:ilvl w:val="0"/>
          <w:numId w:val="13"/>
        </w:numPr>
      </w:pPr>
      <w:r>
        <w:rPr>
          <w:sz w:val="28"/>
          <w:szCs w:val="28"/>
        </w:rPr>
        <w:t xml:space="preserve">Нет записи </w:t>
      </w:r>
      <w:r w:rsidR="004F657A">
        <w:rPr>
          <w:sz w:val="28"/>
          <w:szCs w:val="28"/>
        </w:rPr>
        <w:t>аудио сигнала</w:t>
      </w:r>
    </w:p>
    <w:p w:rsidR="004F657A" w:rsidRPr="004F657A" w:rsidRDefault="004F657A" w:rsidP="00A336BC">
      <w:pPr>
        <w:pStyle w:val="ListParagraph"/>
        <w:widowControl w:val="0"/>
        <w:numPr>
          <w:ilvl w:val="0"/>
          <w:numId w:val="13"/>
        </w:numPr>
      </w:pPr>
      <w:r>
        <w:rPr>
          <w:sz w:val="28"/>
          <w:szCs w:val="28"/>
        </w:rPr>
        <w:t xml:space="preserve">Нет возможности записывать другие </w:t>
      </w:r>
      <w:r w:rsidR="00167700">
        <w:rPr>
          <w:sz w:val="28"/>
          <w:szCs w:val="28"/>
        </w:rPr>
        <w:t>экраны (только основной)</w:t>
      </w:r>
    </w:p>
    <w:p w:rsidR="004F657A" w:rsidRPr="00BB691F" w:rsidRDefault="004F657A" w:rsidP="00A336BC">
      <w:pPr>
        <w:pStyle w:val="ListParagraph"/>
        <w:widowControl w:val="0"/>
        <w:numPr>
          <w:ilvl w:val="0"/>
          <w:numId w:val="13"/>
        </w:numPr>
      </w:pPr>
      <w:r>
        <w:rPr>
          <w:sz w:val="28"/>
          <w:szCs w:val="28"/>
        </w:rPr>
        <w:t xml:space="preserve">Нет возможности записывать </w:t>
      </w:r>
      <w:r w:rsidRPr="004F657A">
        <w:rPr>
          <w:sz w:val="28"/>
          <w:szCs w:val="28"/>
        </w:rPr>
        <w:t xml:space="preserve">оконные </w:t>
      </w:r>
      <w:r>
        <w:rPr>
          <w:sz w:val="28"/>
          <w:szCs w:val="28"/>
        </w:rPr>
        <w:t xml:space="preserve">приложения не </w:t>
      </w:r>
      <w:r>
        <w:rPr>
          <w:sz w:val="28"/>
          <w:szCs w:val="28"/>
          <w:lang w:val="en-US"/>
        </w:rPr>
        <w:t>Win</w:t>
      </w:r>
      <w:r w:rsidRPr="004F657A">
        <w:rPr>
          <w:sz w:val="28"/>
          <w:szCs w:val="28"/>
        </w:rPr>
        <w:t>32</w:t>
      </w:r>
    </w:p>
    <w:p w:rsidR="00BB691F" w:rsidRPr="00BB691F" w:rsidRDefault="00BB691F" w:rsidP="00A336BC">
      <w:pPr>
        <w:pStyle w:val="ListParagraph"/>
        <w:widowControl w:val="0"/>
        <w:numPr>
          <w:ilvl w:val="0"/>
          <w:numId w:val="13"/>
        </w:numPr>
      </w:pPr>
      <w:r>
        <w:rPr>
          <w:sz w:val="28"/>
          <w:szCs w:val="28"/>
        </w:rPr>
        <w:t>Нет системы логов, которая указывала бы на некритические ошибки</w:t>
      </w:r>
    </w:p>
    <w:p w:rsidR="00BB691F" w:rsidRPr="00474042" w:rsidRDefault="00BB691F" w:rsidP="00BB691F">
      <w:pPr>
        <w:pStyle w:val="Heading1"/>
        <w:keepNext w:val="0"/>
        <w:keepLines w:val="0"/>
        <w:widowControl w:val="0"/>
        <w:spacing w:before="0" w:after="0"/>
        <w:ind w:left="0" w:firstLine="0"/>
      </w:pPr>
      <w:r>
        <w:t>О</w:t>
      </w:r>
      <w:r w:rsidR="00D611B5">
        <w:t>писание работы программы</w:t>
      </w:r>
    </w:p>
    <w:p w:rsidR="00BB691F" w:rsidRDefault="00BB691F" w:rsidP="00BB691F">
      <w:pPr>
        <w:widowControl w:val="0"/>
        <w:ind w:left="284" w:firstLine="0"/>
      </w:pPr>
      <w:r>
        <w:t>Поскольку программа имеет множество классов, стоит вкратце их описать.</w:t>
      </w:r>
    </w:p>
    <w:p w:rsidR="001E0855" w:rsidRDefault="00D611B5" w:rsidP="001E0855">
      <w:pPr>
        <w:widowControl w:val="0"/>
        <w:shd w:val="clear" w:color="auto" w:fill="FFFFFF" w:themeFill="background1"/>
        <w:ind w:left="284" w:firstLine="0"/>
        <w:rPr>
          <w:rFonts w:eastAsia="Times New Roman" w:cs="Times New Roman"/>
          <w:color w:val="auto"/>
          <w:shd w:val="clear" w:color="auto" w:fill="FFFFFF" w:themeFill="background1"/>
          <w:lang w:eastAsia="ru-RU"/>
        </w:rPr>
      </w:pPr>
      <w:r w:rsidRPr="00D611B5">
        <w:rPr>
          <w:rFonts w:cs="Times New Roman"/>
        </w:rPr>
        <w:t xml:space="preserve">Основным классом вызова нашей программы является </w:t>
      </w:r>
      <w:r w:rsidRPr="00D611B5">
        <w:rPr>
          <w:rFonts w:eastAsia="Times New Roman" w:cs="Times New Roman"/>
          <w:color w:val="0000FF"/>
          <w:sz w:val="19"/>
          <w:szCs w:val="19"/>
          <w:shd w:val="clear" w:color="auto" w:fill="F2F2F2" w:themeFill="background1" w:themeFillShade="F2"/>
          <w:lang w:val="en-US" w:eastAsia="ru-RU"/>
        </w:rPr>
        <w:t>class</w:t>
      </w:r>
      <w:r w:rsidRPr="00D611B5">
        <w:rPr>
          <w:rFonts w:eastAsia="Times New Roman" w:cs="Times New Roman"/>
          <w:color w:val="000000"/>
          <w:sz w:val="19"/>
          <w:szCs w:val="19"/>
          <w:shd w:val="clear" w:color="auto" w:fill="F2F2F2" w:themeFill="background1" w:themeFillShade="F2"/>
          <w:lang w:eastAsia="ru-RU"/>
        </w:rPr>
        <w:t xml:space="preserve"> </w:t>
      </w:r>
      <w:proofErr w:type="gramStart"/>
      <w:r w:rsidRPr="00D611B5">
        <w:rPr>
          <w:rFonts w:eastAsia="Times New Roman" w:cs="Times New Roman"/>
          <w:color w:val="008B8B"/>
          <w:sz w:val="19"/>
          <w:szCs w:val="19"/>
          <w:shd w:val="clear" w:color="auto" w:fill="F2F2F2" w:themeFill="background1" w:themeFillShade="F2"/>
          <w:lang w:val="en-US" w:eastAsia="ru-RU"/>
        </w:rPr>
        <w:t>Application</w:t>
      </w:r>
      <w:r w:rsidRPr="00D611B5">
        <w:rPr>
          <w:rFonts w:eastAsia="Times New Roman" w:cs="Times New Roman"/>
          <w:color w:val="000000"/>
          <w:sz w:val="19"/>
          <w:szCs w:val="19"/>
          <w:shd w:val="clear" w:color="auto" w:fill="F2F2F2" w:themeFill="background1" w:themeFillShade="F2"/>
          <w:lang w:eastAsia="ru-RU"/>
        </w:rPr>
        <w:t xml:space="preserve"> </w:t>
      </w:r>
      <w:r w:rsidRPr="00D611B5">
        <w:rPr>
          <w:rFonts w:eastAsia="Times New Roman" w:cs="Times New Roman"/>
          <w:color w:val="0000FF"/>
          <w:shd w:val="clear" w:color="auto" w:fill="FFFFFF" w:themeFill="background1"/>
          <w:lang w:eastAsia="ru-RU"/>
        </w:rPr>
        <w:t>.</w:t>
      </w:r>
      <w:proofErr w:type="gramEnd"/>
      <w:r w:rsidRPr="00D611B5">
        <w:rPr>
          <w:rFonts w:eastAsia="Times New Roman" w:cs="Times New Roman"/>
          <w:color w:val="0000FF"/>
          <w:shd w:val="clear" w:color="auto" w:fill="FFFFFF" w:themeFill="background1"/>
          <w:lang w:eastAsia="ru-RU"/>
        </w:rPr>
        <w:t xml:space="preserve"> </w:t>
      </w:r>
      <w:r>
        <w:rPr>
          <w:rFonts w:eastAsia="Times New Roman" w:cs="Times New Roman"/>
          <w:color w:val="auto"/>
          <w:shd w:val="clear" w:color="auto" w:fill="FFFFFF" w:themeFill="background1"/>
          <w:lang w:eastAsia="ru-RU"/>
        </w:rPr>
        <w:t>Он вызы</w:t>
      </w:r>
      <w:r>
        <w:rPr>
          <w:rFonts w:eastAsia="Times New Roman" w:cs="Times New Roman"/>
          <w:color w:val="auto"/>
          <w:shd w:val="clear" w:color="auto" w:fill="FFFFFF" w:themeFill="background1"/>
          <w:lang w:eastAsia="ru-RU"/>
        </w:rPr>
        <w:lastRenderedPageBreak/>
        <w:t xml:space="preserve">вает метод </w:t>
      </w:r>
      <w:proofErr w:type="spellStart"/>
      <w:proofErr w:type="gramStart"/>
      <w:r w:rsidRPr="00D611B5">
        <w:rPr>
          <w:rFonts w:ascii="Consolas" w:eastAsia="Times New Roman" w:hAnsi="Consolas" w:cs="Consolas"/>
          <w:color w:val="000000"/>
          <w:sz w:val="19"/>
          <w:szCs w:val="19"/>
          <w:shd w:val="clear" w:color="auto" w:fill="F2F2F2" w:themeFill="background1" w:themeFillShade="F2"/>
          <w:lang w:val="en-US" w:eastAsia="ru-RU"/>
        </w:rPr>
        <w:t>init</w:t>
      </w:r>
      <w:proofErr w:type="spellEnd"/>
      <w:r w:rsidRPr="00D611B5">
        <w:rPr>
          <w:rFonts w:ascii="Consolas" w:eastAsia="Times New Roman" w:hAnsi="Consolas" w:cs="Consolas"/>
          <w:color w:val="000000"/>
          <w:sz w:val="19"/>
          <w:szCs w:val="19"/>
          <w:shd w:val="clear" w:color="auto" w:fill="F2F2F2" w:themeFill="background1" w:themeFillShade="F2"/>
          <w:lang w:eastAsia="ru-RU"/>
        </w:rPr>
        <w:t>(</w:t>
      </w:r>
      <w:proofErr w:type="gramEnd"/>
      <w:r w:rsidRPr="00D611B5">
        <w:rPr>
          <w:rFonts w:ascii="Consolas" w:eastAsia="Times New Roman" w:hAnsi="Consolas" w:cs="Consolas"/>
          <w:color w:val="000000"/>
          <w:sz w:val="19"/>
          <w:szCs w:val="19"/>
          <w:shd w:val="clear" w:color="auto" w:fill="F2F2F2" w:themeFill="background1" w:themeFillShade="F2"/>
          <w:lang w:eastAsia="ru-RU"/>
        </w:rPr>
        <w:t>)</w:t>
      </w:r>
      <w:r w:rsidRPr="00D611B5">
        <w:rPr>
          <w:rFonts w:eastAsia="Times New Roman" w:cs="Times New Roman"/>
          <w:color w:val="000000"/>
          <w:shd w:val="clear" w:color="auto" w:fill="FFFFFF" w:themeFill="background1"/>
          <w:lang w:eastAsia="ru-RU"/>
        </w:rPr>
        <w:t>, кото</w:t>
      </w:r>
      <w:r>
        <w:rPr>
          <w:rFonts w:eastAsia="Times New Roman" w:cs="Times New Roman"/>
          <w:color w:val="000000"/>
          <w:shd w:val="clear" w:color="auto" w:fill="FFFFFF" w:themeFill="background1"/>
          <w:lang w:eastAsia="ru-RU"/>
        </w:rPr>
        <w:t xml:space="preserve">рый инициализирует нашу программу путём инициализации </w:t>
      </w:r>
      <w:r w:rsidRPr="00D611B5">
        <w:rPr>
          <w:rFonts w:ascii="Consolas" w:eastAsia="Times New Roman" w:hAnsi="Consolas" w:cs="Consolas"/>
          <w:color w:val="0000FF"/>
          <w:sz w:val="19"/>
          <w:szCs w:val="19"/>
          <w:shd w:val="clear" w:color="auto" w:fill="F2F2F2" w:themeFill="background1" w:themeFillShade="F2"/>
          <w:lang w:val="en-US" w:eastAsia="ru-RU"/>
        </w:rPr>
        <w:t>class</w:t>
      </w:r>
      <w:r w:rsidRPr="00D611B5">
        <w:rPr>
          <w:rFonts w:ascii="Consolas" w:eastAsia="Times New Roman" w:hAnsi="Consolas" w:cs="Consolas"/>
          <w:color w:val="000000"/>
          <w:sz w:val="19"/>
          <w:szCs w:val="19"/>
          <w:shd w:val="clear" w:color="auto" w:fill="F2F2F2" w:themeFill="background1" w:themeFillShade="F2"/>
          <w:lang w:eastAsia="ru-RU"/>
        </w:rPr>
        <w:t xml:space="preserve"> </w:t>
      </w:r>
      <w:r w:rsidRPr="00D611B5">
        <w:rPr>
          <w:rFonts w:ascii="Consolas" w:eastAsia="Times New Roman" w:hAnsi="Consolas" w:cs="Consolas"/>
          <w:color w:val="008B8B"/>
          <w:sz w:val="19"/>
          <w:szCs w:val="19"/>
          <w:shd w:val="clear" w:color="auto" w:fill="F2F2F2" w:themeFill="background1" w:themeFillShade="F2"/>
          <w:lang w:val="en-US" w:eastAsia="ru-RU"/>
        </w:rPr>
        <w:t>Window</w:t>
      </w:r>
      <w:r w:rsidRPr="00D611B5">
        <w:rPr>
          <w:rFonts w:eastAsia="Times New Roman" w:cs="Times New Roman"/>
          <w:color w:val="auto"/>
          <w:shd w:val="clear" w:color="auto" w:fill="FFFFFF" w:themeFill="background1"/>
          <w:lang w:eastAsia="ru-RU"/>
        </w:rPr>
        <w:t>,</w:t>
      </w:r>
      <w:r w:rsidRPr="00D611B5">
        <w:rPr>
          <w:rFonts w:eastAsia="Times New Roman" w:cs="Times New Roman"/>
          <w:color w:val="008B8B"/>
          <w:shd w:val="clear" w:color="auto" w:fill="F2F2F2" w:themeFill="background1" w:themeFillShade="F2"/>
          <w:lang w:eastAsia="ru-RU"/>
        </w:rPr>
        <w:t xml:space="preserve"> </w:t>
      </w:r>
      <w:r w:rsidRPr="00D611B5">
        <w:rPr>
          <w:rFonts w:eastAsia="Times New Roman" w:cs="Times New Roman"/>
          <w:color w:val="auto"/>
          <w:shd w:val="clear" w:color="auto" w:fill="FFFFFF" w:themeFill="background1"/>
          <w:lang w:eastAsia="ru-RU"/>
        </w:rPr>
        <w:t>кото</w:t>
      </w:r>
      <w:r>
        <w:rPr>
          <w:rFonts w:eastAsia="Times New Roman" w:cs="Times New Roman"/>
          <w:color w:val="auto"/>
          <w:shd w:val="clear" w:color="auto" w:fill="FFFFFF" w:themeFill="background1"/>
          <w:lang w:eastAsia="ru-RU"/>
        </w:rPr>
        <w:t xml:space="preserve">рый отвечает за основное окно приложения. Также в процессе инициализации мы пытаемся узнать количество потоков </w:t>
      </w:r>
      <w:r w:rsidR="000F5C8A">
        <w:rPr>
          <w:rFonts w:eastAsia="Times New Roman" w:cs="Times New Roman"/>
          <w:color w:val="auto"/>
          <w:shd w:val="clear" w:color="auto" w:fill="FFFFFF" w:themeFill="background1"/>
          <w:lang w:eastAsia="ru-RU"/>
        </w:rPr>
        <w:t>процессора и частоту основного монитора. Количество потоков процессора нам необходимо для получения максимального количества возможных одновременных видеозаписей.</w:t>
      </w:r>
      <w:r w:rsidR="001E0855">
        <w:rPr>
          <w:rFonts w:eastAsia="Times New Roman" w:cs="Times New Roman"/>
          <w:color w:val="auto"/>
          <w:shd w:val="clear" w:color="auto" w:fill="FFFFFF" w:themeFill="background1"/>
          <w:lang w:eastAsia="ru-RU"/>
        </w:rPr>
        <w:t xml:space="preserve"> Частота монитора нужна для ограничения количества обновлений интерфейса, поскольку библиотека</w:t>
      </w:r>
      <w:r w:rsidR="001E0855" w:rsidRPr="001E0855">
        <w:rPr>
          <w:rFonts w:eastAsia="Times New Roman" w:cs="Times New Roman"/>
          <w:color w:val="auto"/>
          <w:shd w:val="clear" w:color="auto" w:fill="FFFFFF" w:themeFill="background1"/>
          <w:lang w:eastAsia="ru-RU"/>
        </w:rPr>
        <w:t xml:space="preserve"> </w:t>
      </w:r>
      <w:proofErr w:type="spellStart"/>
      <w:r w:rsidR="001E0855">
        <w:rPr>
          <w:rFonts w:eastAsia="Times New Roman" w:cs="Times New Roman"/>
          <w:color w:val="auto"/>
          <w:shd w:val="clear" w:color="auto" w:fill="FFFFFF" w:themeFill="background1"/>
          <w:lang w:val="en-US" w:eastAsia="ru-RU"/>
        </w:rPr>
        <w:t>ImGui</w:t>
      </w:r>
      <w:proofErr w:type="spellEnd"/>
      <w:r w:rsidR="001E0855">
        <w:rPr>
          <w:rFonts w:eastAsia="Times New Roman" w:cs="Times New Roman"/>
          <w:color w:val="auto"/>
          <w:shd w:val="clear" w:color="auto" w:fill="FFFFFF" w:themeFill="background1"/>
          <w:lang w:eastAsia="ru-RU"/>
        </w:rPr>
        <w:t xml:space="preserve"> обновляет интерфейс постоянно во время работы программы. Если мы не будет использовать частоту монитора, то это может замедлить работу программы на слабых процессорах и привести к невозможности работы с ней. Также инициализируются некоторые необходимые компоненты для видео захвата.</w:t>
      </w:r>
    </w:p>
    <w:p w:rsidR="00BB691F" w:rsidRPr="008A7C8A" w:rsidRDefault="001E0855" w:rsidP="001E0855">
      <w:pPr>
        <w:widowControl w:val="0"/>
        <w:shd w:val="clear" w:color="auto" w:fill="FFFFFF" w:themeFill="background1"/>
        <w:ind w:left="284" w:firstLine="0"/>
        <w:rPr>
          <w:rFonts w:eastAsia="Times New Roman" w:cs="Times New Roman"/>
          <w:color w:val="auto"/>
          <w:shd w:val="clear" w:color="auto" w:fill="FFFFFF" w:themeFill="background1"/>
          <w:lang w:eastAsia="ru-RU"/>
        </w:rPr>
      </w:pPr>
      <w:r>
        <w:rPr>
          <w:rFonts w:eastAsia="Times New Roman" w:cs="Times New Roman"/>
          <w:color w:val="auto"/>
          <w:shd w:val="clear" w:color="auto" w:fill="FFFFFF" w:themeFill="background1"/>
          <w:lang w:eastAsia="ru-RU"/>
        </w:rPr>
        <w:tab/>
      </w:r>
      <w:r w:rsidRPr="001E0855">
        <w:rPr>
          <w:rFonts w:eastAsia="Times New Roman" w:cs="Times New Roman"/>
          <w:color w:val="auto"/>
          <w:shd w:val="clear" w:color="auto" w:fill="FFFFFF" w:themeFill="background1"/>
          <w:lang w:eastAsia="ru-RU"/>
        </w:rPr>
        <w:t xml:space="preserve"> </w:t>
      </w:r>
      <w:r>
        <w:rPr>
          <w:rFonts w:eastAsia="Times New Roman" w:cs="Times New Roman"/>
          <w:color w:val="auto"/>
          <w:shd w:val="clear" w:color="auto" w:fill="FFFFFF" w:themeFill="background1"/>
          <w:lang w:eastAsia="ru-RU"/>
        </w:rPr>
        <w:t xml:space="preserve">После успешной инициализации вызывается метод </w:t>
      </w:r>
      <w:proofErr w:type="gramStart"/>
      <w:r w:rsidRPr="001E0855">
        <w:rPr>
          <w:rFonts w:ascii="Consolas" w:eastAsia="Times New Roman" w:hAnsi="Consolas" w:cs="Consolas"/>
          <w:color w:val="000000"/>
          <w:sz w:val="19"/>
          <w:szCs w:val="19"/>
          <w:shd w:val="clear" w:color="auto" w:fill="F2F2F2" w:themeFill="background1" w:themeFillShade="F2"/>
          <w:lang w:val="en-US" w:eastAsia="ru-RU"/>
        </w:rPr>
        <w:t>start</w:t>
      </w:r>
      <w:r w:rsidRPr="001E0855">
        <w:rPr>
          <w:rFonts w:ascii="Consolas" w:eastAsia="Times New Roman" w:hAnsi="Consolas" w:cs="Consolas"/>
          <w:color w:val="000000"/>
          <w:sz w:val="19"/>
          <w:szCs w:val="19"/>
          <w:shd w:val="clear" w:color="auto" w:fill="F2F2F2" w:themeFill="background1" w:themeFillShade="F2"/>
          <w:lang w:eastAsia="ru-RU"/>
        </w:rPr>
        <w:t>(</w:t>
      </w:r>
      <w:proofErr w:type="gramEnd"/>
      <w:r w:rsidRPr="001E0855">
        <w:rPr>
          <w:rFonts w:ascii="Consolas" w:eastAsia="Times New Roman" w:hAnsi="Consolas" w:cs="Consolas"/>
          <w:color w:val="000000"/>
          <w:sz w:val="19"/>
          <w:szCs w:val="19"/>
          <w:shd w:val="clear" w:color="auto" w:fill="F2F2F2" w:themeFill="background1" w:themeFillShade="F2"/>
          <w:lang w:eastAsia="ru-RU"/>
        </w:rPr>
        <w:t>)</w:t>
      </w:r>
      <w:r w:rsidRPr="001E0855">
        <w:rPr>
          <w:rFonts w:eastAsia="Times New Roman" w:cs="Times New Roman"/>
          <w:color w:val="000000"/>
          <w:shd w:val="clear" w:color="auto" w:fill="FFFFFF" w:themeFill="background1"/>
          <w:lang w:eastAsia="ru-RU"/>
        </w:rPr>
        <w:t>. В</w:t>
      </w:r>
      <w:r>
        <w:rPr>
          <w:rFonts w:eastAsia="Times New Roman" w:cs="Times New Roman"/>
          <w:color w:val="000000"/>
          <w:shd w:val="clear" w:color="auto" w:fill="FFFFFF" w:themeFill="background1"/>
          <w:lang w:eastAsia="ru-RU"/>
        </w:rPr>
        <w:t xml:space="preserve"> данном методе вызывается </w:t>
      </w:r>
      <w:proofErr w:type="gramStart"/>
      <w:r>
        <w:rPr>
          <w:rFonts w:eastAsia="Times New Roman" w:cs="Times New Roman"/>
          <w:color w:val="000000"/>
          <w:shd w:val="clear" w:color="auto" w:fill="FFFFFF" w:themeFill="background1"/>
          <w:lang w:eastAsia="ru-RU"/>
        </w:rPr>
        <w:t>цикл</w:t>
      </w:r>
      <w:proofErr w:type="gramEnd"/>
      <w:r>
        <w:rPr>
          <w:rFonts w:eastAsia="Times New Roman" w:cs="Times New Roman"/>
          <w:color w:val="000000"/>
          <w:shd w:val="clear" w:color="auto" w:fill="FFFFFF" w:themeFill="background1"/>
          <w:lang w:eastAsia="ru-RU"/>
        </w:rPr>
        <w:t xml:space="preserve"> который постоянно обновляет на интерфейс. Далее при нажатии кнопки </w:t>
      </w:r>
      <w:r w:rsidRPr="001E0855">
        <w:rPr>
          <w:rFonts w:eastAsia="Times New Roman" w:cs="Times New Roman"/>
          <w:color w:val="000000"/>
          <w:shd w:val="clear" w:color="auto" w:fill="FFFFFF" w:themeFill="background1"/>
          <w:lang w:eastAsia="ru-RU"/>
        </w:rPr>
        <w:t>“</w:t>
      </w:r>
      <w:r>
        <w:rPr>
          <w:rFonts w:eastAsia="Times New Roman" w:cs="Times New Roman"/>
          <w:color w:val="000000"/>
          <w:shd w:val="clear" w:color="auto" w:fill="FFFFFF" w:themeFill="background1"/>
          <w:lang w:val="en-US" w:eastAsia="ru-RU"/>
        </w:rPr>
        <w:t>start</w:t>
      </w:r>
      <w:r w:rsidRPr="001E0855">
        <w:rPr>
          <w:rFonts w:eastAsia="Times New Roman" w:cs="Times New Roman"/>
          <w:color w:val="000000"/>
          <w:shd w:val="clear" w:color="auto" w:fill="FFFFFF" w:themeFill="background1"/>
          <w:lang w:eastAsia="ru-RU"/>
        </w:rPr>
        <w:t>”</w:t>
      </w:r>
      <w:r>
        <w:rPr>
          <w:rFonts w:eastAsia="Times New Roman" w:cs="Times New Roman"/>
          <w:color w:val="000000"/>
          <w:shd w:val="clear" w:color="auto" w:fill="FFFFFF" w:themeFill="background1"/>
          <w:lang w:eastAsia="ru-RU"/>
        </w:rPr>
        <w:t xml:space="preserve"> </w:t>
      </w:r>
      <w:r w:rsidR="008A7C8A">
        <w:rPr>
          <w:rFonts w:eastAsia="Times New Roman" w:cs="Times New Roman"/>
          <w:color w:val="000000"/>
          <w:shd w:val="clear" w:color="auto" w:fill="FFFFFF" w:themeFill="background1"/>
          <w:lang w:eastAsia="ru-RU"/>
        </w:rPr>
        <w:t xml:space="preserve">важным классом является </w:t>
      </w:r>
      <w:r w:rsidR="008A7C8A" w:rsidRPr="008A7C8A">
        <w:rPr>
          <w:rFonts w:ascii="Consolas" w:eastAsia="Times New Roman" w:hAnsi="Consolas" w:cs="Consolas"/>
          <w:color w:val="0000FF"/>
          <w:sz w:val="19"/>
          <w:szCs w:val="19"/>
          <w:shd w:val="clear" w:color="auto" w:fill="F2F2F2" w:themeFill="background1" w:themeFillShade="F2"/>
          <w:lang w:val="en-US" w:eastAsia="ru-RU"/>
        </w:rPr>
        <w:t>class</w:t>
      </w:r>
      <w:r w:rsidR="008A7C8A" w:rsidRPr="008A7C8A">
        <w:rPr>
          <w:rFonts w:ascii="Consolas" w:eastAsia="Times New Roman" w:hAnsi="Consolas" w:cs="Consolas"/>
          <w:color w:val="000000"/>
          <w:sz w:val="19"/>
          <w:szCs w:val="19"/>
          <w:shd w:val="clear" w:color="auto" w:fill="F2F2F2" w:themeFill="background1" w:themeFillShade="F2"/>
          <w:lang w:eastAsia="ru-RU"/>
        </w:rPr>
        <w:t xml:space="preserve"> </w:t>
      </w:r>
      <w:r w:rsidR="008A7C8A" w:rsidRPr="008A7C8A">
        <w:rPr>
          <w:rFonts w:ascii="Consolas" w:eastAsia="Times New Roman" w:hAnsi="Consolas" w:cs="Consolas"/>
          <w:color w:val="008B8B"/>
          <w:sz w:val="19"/>
          <w:szCs w:val="19"/>
          <w:shd w:val="clear" w:color="auto" w:fill="F2F2F2" w:themeFill="background1" w:themeFillShade="F2"/>
          <w:lang w:val="en-US" w:eastAsia="ru-RU"/>
        </w:rPr>
        <w:t>GUI</w:t>
      </w:r>
      <w:r>
        <w:rPr>
          <w:rFonts w:eastAsia="Times New Roman" w:cs="Times New Roman"/>
          <w:color w:val="000000"/>
          <w:shd w:val="clear" w:color="auto" w:fill="FFFFFF" w:themeFill="background1"/>
          <w:lang w:eastAsia="ru-RU"/>
        </w:rPr>
        <w:t xml:space="preserve">, </w:t>
      </w:r>
      <w:r w:rsidR="008A7C8A">
        <w:rPr>
          <w:rFonts w:eastAsia="Times New Roman" w:cs="Times New Roman"/>
          <w:color w:val="000000"/>
          <w:shd w:val="clear" w:color="auto" w:fill="FFFFFF" w:themeFill="background1"/>
          <w:lang w:eastAsia="ru-RU"/>
        </w:rPr>
        <w:t xml:space="preserve">который взаимодействует с </w:t>
      </w:r>
      <w:r w:rsidR="008A7C8A" w:rsidRPr="008A7C8A">
        <w:rPr>
          <w:rFonts w:ascii="Consolas" w:eastAsia="Times New Roman" w:hAnsi="Consolas" w:cs="Consolas"/>
          <w:color w:val="0000FF"/>
          <w:sz w:val="19"/>
          <w:szCs w:val="19"/>
          <w:shd w:val="clear" w:color="auto" w:fill="F2F2F2" w:themeFill="background1" w:themeFillShade="F2"/>
          <w:lang w:val="en-US" w:eastAsia="ru-RU"/>
        </w:rPr>
        <w:t>class</w:t>
      </w:r>
      <w:r w:rsidR="008A7C8A" w:rsidRPr="008A7C8A">
        <w:rPr>
          <w:rFonts w:ascii="Consolas" w:eastAsia="Times New Roman" w:hAnsi="Consolas" w:cs="Consolas"/>
          <w:color w:val="000000"/>
          <w:sz w:val="19"/>
          <w:szCs w:val="19"/>
          <w:shd w:val="clear" w:color="auto" w:fill="F2F2F2" w:themeFill="background1" w:themeFillShade="F2"/>
          <w:lang w:eastAsia="ru-RU"/>
        </w:rPr>
        <w:t xml:space="preserve"> </w:t>
      </w:r>
      <w:proofErr w:type="spellStart"/>
      <w:r w:rsidR="008A7C8A" w:rsidRPr="008A7C8A">
        <w:rPr>
          <w:rFonts w:ascii="Consolas" w:eastAsia="Times New Roman" w:hAnsi="Consolas" w:cs="Consolas"/>
          <w:color w:val="008B8B"/>
          <w:sz w:val="19"/>
          <w:szCs w:val="19"/>
          <w:shd w:val="clear" w:color="auto" w:fill="F2F2F2" w:themeFill="background1" w:themeFillShade="F2"/>
          <w:lang w:val="en-US" w:eastAsia="ru-RU"/>
        </w:rPr>
        <w:t>VideoWrite</w:t>
      </w:r>
      <w:proofErr w:type="spellEnd"/>
      <w:r w:rsidR="008A7C8A">
        <w:rPr>
          <w:rFonts w:eastAsia="Times New Roman" w:cs="Times New Roman"/>
          <w:color w:val="000000"/>
          <w:shd w:val="clear" w:color="auto" w:fill="FFFFFF" w:themeFill="background1"/>
          <w:lang w:eastAsia="ru-RU"/>
        </w:rPr>
        <w:t xml:space="preserve">, который и занимается записью окон. </w:t>
      </w:r>
    </w:p>
    <w:p w:rsidR="00EB641A" w:rsidRPr="00474042" w:rsidRDefault="00EB641A" w:rsidP="00E6128A">
      <w:pPr>
        <w:pStyle w:val="Heading1"/>
        <w:keepNext w:val="0"/>
        <w:keepLines w:val="0"/>
        <w:widowControl w:val="0"/>
        <w:spacing w:before="0" w:after="0"/>
        <w:ind w:left="0" w:firstLine="0"/>
      </w:pPr>
      <w:bookmarkStart w:id="5" w:name="_Toc41683042"/>
      <w:r w:rsidRPr="00474042">
        <w:t>Заключение</w:t>
      </w:r>
      <w:bookmarkEnd w:id="5"/>
    </w:p>
    <w:p w:rsidR="008A7C8A" w:rsidRDefault="004F657A" w:rsidP="00A33380">
      <w:pPr>
        <w:pStyle w:val="Text1"/>
        <w:widowControl w:val="0"/>
        <w:spacing w:line="360" w:lineRule="auto"/>
        <w:ind w:firstLine="284"/>
        <w:rPr>
          <w:sz w:val="28"/>
          <w:szCs w:val="28"/>
        </w:rPr>
      </w:pPr>
      <w:r>
        <w:rPr>
          <w:sz w:val="28"/>
          <w:szCs w:val="28"/>
        </w:rPr>
        <w:t xml:space="preserve">Результатом работы можно отметить, что в настоящее время для видеозаписи необходимы более мощные средства чем предоставленные библиотекой </w:t>
      </w:r>
      <w:r>
        <w:rPr>
          <w:sz w:val="28"/>
          <w:szCs w:val="28"/>
          <w:lang w:val="en-US"/>
        </w:rPr>
        <w:t>OpenCV</w:t>
      </w:r>
      <w:r>
        <w:rPr>
          <w:sz w:val="28"/>
          <w:szCs w:val="28"/>
        </w:rPr>
        <w:t xml:space="preserve">. Данная библиотека не </w:t>
      </w:r>
      <w:r w:rsidRPr="004F657A">
        <w:rPr>
          <w:sz w:val="28"/>
          <w:szCs w:val="28"/>
        </w:rPr>
        <w:t>поддерживает</w:t>
      </w:r>
      <w:r>
        <w:rPr>
          <w:sz w:val="28"/>
          <w:szCs w:val="28"/>
        </w:rPr>
        <w:t xml:space="preserve"> современный видео захват и не позволяет записывать множество приложений. </w:t>
      </w:r>
      <w:r w:rsidRPr="004F657A">
        <w:rPr>
          <w:sz w:val="28"/>
          <w:szCs w:val="28"/>
        </w:rPr>
        <w:t>Проблема здесь в том, что данные экрана уже находятся в графическо</w:t>
      </w:r>
      <w:r w:rsidR="007B3B92">
        <w:rPr>
          <w:sz w:val="28"/>
          <w:szCs w:val="28"/>
        </w:rPr>
        <w:t>м устройстве</w:t>
      </w:r>
      <w:r>
        <w:rPr>
          <w:sz w:val="28"/>
          <w:szCs w:val="28"/>
        </w:rPr>
        <w:t xml:space="preserve">, и, используя </w:t>
      </w:r>
      <w:proofErr w:type="spellStart"/>
      <w:r>
        <w:rPr>
          <w:sz w:val="28"/>
          <w:szCs w:val="28"/>
        </w:rPr>
        <w:t>OpenCV</w:t>
      </w:r>
      <w:proofErr w:type="spellEnd"/>
      <w:r>
        <w:rPr>
          <w:sz w:val="28"/>
          <w:szCs w:val="28"/>
        </w:rPr>
        <w:t>, мы заставляем</w:t>
      </w:r>
      <w:r w:rsidRPr="004F657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процессор </w:t>
      </w:r>
      <w:r w:rsidRPr="004F657A">
        <w:rPr>
          <w:sz w:val="28"/>
          <w:szCs w:val="28"/>
        </w:rPr>
        <w:t>копировать</w:t>
      </w:r>
      <w:r>
        <w:rPr>
          <w:sz w:val="28"/>
          <w:szCs w:val="28"/>
        </w:rPr>
        <w:t xml:space="preserve"> кадры</w:t>
      </w:r>
      <w:r w:rsidRPr="004F657A">
        <w:rPr>
          <w:sz w:val="28"/>
          <w:szCs w:val="28"/>
        </w:rPr>
        <w:t xml:space="preserve"> в основную память и обрабатывать относительно медленным про</w:t>
      </w:r>
      <w:r>
        <w:rPr>
          <w:sz w:val="28"/>
          <w:szCs w:val="28"/>
        </w:rPr>
        <w:t xml:space="preserve">цессором. </w:t>
      </w:r>
      <w:r w:rsidRPr="004F657A">
        <w:rPr>
          <w:sz w:val="28"/>
          <w:szCs w:val="28"/>
        </w:rPr>
        <w:t xml:space="preserve">Вместо этого </w:t>
      </w:r>
      <w:r>
        <w:rPr>
          <w:sz w:val="28"/>
          <w:szCs w:val="28"/>
        </w:rPr>
        <w:t xml:space="preserve">лучше реализовать </w:t>
      </w:r>
      <w:r w:rsidRPr="004F657A">
        <w:rPr>
          <w:sz w:val="28"/>
          <w:szCs w:val="28"/>
        </w:rPr>
        <w:t>подход, ори</w:t>
      </w:r>
      <w:r>
        <w:rPr>
          <w:sz w:val="28"/>
          <w:szCs w:val="28"/>
        </w:rPr>
        <w:t>ентированный на платформу, который будет</w:t>
      </w:r>
      <w:r w:rsidRPr="004F657A">
        <w:rPr>
          <w:sz w:val="28"/>
          <w:szCs w:val="28"/>
        </w:rPr>
        <w:t xml:space="preserve"> обрабатывать данные на графическом процессоре, используя его как для извлечения кадров окна, так и для их кодирования. Это будет очень эффективно как с точки зрения скорости, так и с точки зрения энергопотре</w:t>
      </w:r>
      <w:r>
        <w:rPr>
          <w:sz w:val="28"/>
          <w:szCs w:val="28"/>
        </w:rPr>
        <w:t>бления</w:t>
      </w:r>
      <w:r w:rsidRPr="004F657A">
        <w:rPr>
          <w:sz w:val="28"/>
          <w:szCs w:val="28"/>
        </w:rPr>
        <w:t>.</w:t>
      </w:r>
    </w:p>
    <w:p w:rsidR="008A7C8A" w:rsidRDefault="008A7C8A">
      <w:pPr>
        <w:spacing w:line="240" w:lineRule="auto"/>
        <w:ind w:firstLine="0"/>
        <w:jc w:val="left"/>
        <w:rPr>
          <w:rFonts w:eastAsia="Calibri" w:cs="Times New Roman"/>
          <w:color w:val="auto"/>
        </w:rPr>
      </w:pPr>
      <w:r>
        <w:br w:type="page"/>
      </w:r>
    </w:p>
    <w:p w:rsidR="00F253F7" w:rsidRDefault="00F253F7" w:rsidP="00A33380">
      <w:pPr>
        <w:pStyle w:val="Text1"/>
        <w:widowControl w:val="0"/>
        <w:spacing w:line="360" w:lineRule="auto"/>
        <w:ind w:firstLine="284"/>
        <w:rPr>
          <w:sz w:val="28"/>
          <w:szCs w:val="28"/>
        </w:rPr>
      </w:pPr>
    </w:p>
    <w:p w:rsidR="00BB691F" w:rsidRPr="00474042" w:rsidRDefault="00BB691F" w:rsidP="00BB691F">
      <w:pPr>
        <w:pStyle w:val="Heading1"/>
        <w:keepNext w:val="0"/>
        <w:keepLines w:val="0"/>
        <w:widowControl w:val="0"/>
        <w:spacing w:before="0" w:after="0"/>
        <w:ind w:left="0" w:firstLine="0"/>
      </w:pPr>
      <w:r>
        <w:t>Дополнительно</w:t>
      </w:r>
    </w:p>
    <w:p w:rsidR="00691AB8" w:rsidRDefault="007B3B92" w:rsidP="007B3B92">
      <w:pPr>
        <w:rPr>
          <w:lang w:eastAsia="ru-RU"/>
        </w:rPr>
      </w:pPr>
      <w:r>
        <w:rPr>
          <w:lang w:eastAsia="ru-RU"/>
        </w:rPr>
        <w:t xml:space="preserve">В последующих версиях программы планируется изменение способа видео захвата с написанием собственной библиотеки видео захвата с использованием </w:t>
      </w:r>
      <w:r>
        <w:rPr>
          <w:lang w:val="en-US" w:eastAsia="ru-RU"/>
        </w:rPr>
        <w:t>GDI</w:t>
      </w:r>
      <w:r w:rsidRPr="007B3B92">
        <w:rPr>
          <w:lang w:eastAsia="ru-RU"/>
        </w:rPr>
        <w:t>.</w:t>
      </w:r>
      <w:r>
        <w:rPr>
          <w:lang w:eastAsia="ru-RU"/>
        </w:rPr>
        <w:t xml:space="preserve"> Также планируется исправить все недостатки, описанные в пункте 3.2.</w:t>
      </w:r>
      <w:r w:rsidRPr="007B3B92">
        <w:rPr>
          <w:lang w:eastAsia="ru-RU"/>
        </w:rPr>
        <w:t xml:space="preserve"> </w:t>
      </w:r>
    </w:p>
    <w:p w:rsidR="00691AB8" w:rsidRDefault="00691AB8">
      <w:pPr>
        <w:spacing w:line="240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691AB8" w:rsidRPr="00474042" w:rsidRDefault="00691AB8" w:rsidP="00691AB8">
      <w:pPr>
        <w:pStyle w:val="Heading1"/>
        <w:keepNext w:val="0"/>
        <w:keepLines w:val="0"/>
        <w:widowControl w:val="0"/>
        <w:spacing w:before="0" w:after="0"/>
        <w:ind w:left="0" w:firstLine="0"/>
      </w:pPr>
      <w:r>
        <w:lastRenderedPageBreak/>
        <w:t>Приложение</w:t>
      </w:r>
    </w:p>
    <w:p w:rsidR="00691AB8" w:rsidRPr="007B3B92" w:rsidRDefault="00691AB8" w:rsidP="00691AB8">
      <w:pPr>
        <w:jc w:val="center"/>
        <w:rPr>
          <w:lang w:eastAsia="ru-RU"/>
        </w:rPr>
      </w:pPr>
      <w:r>
        <w:rPr>
          <w:noProof/>
          <w:lang w:val="en-US"/>
        </w:rPr>
        <w:drawing>
          <wp:inline distT="0" distB="0" distL="0" distR="0" wp14:anchorId="59F0C22B" wp14:editId="77161B24">
            <wp:extent cx="6119495" cy="39776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78B" w:rsidRPr="00A336BC" w:rsidRDefault="00691AB8" w:rsidP="00691AB8">
      <w:pPr>
        <w:pStyle w:val="2"/>
        <w:shd w:val="clear" w:color="auto" w:fill="auto"/>
        <w:tabs>
          <w:tab w:val="left" w:pos="606"/>
          <w:tab w:val="left" w:pos="1134"/>
        </w:tabs>
        <w:spacing w:before="0" w:line="360" w:lineRule="auto"/>
        <w:ind w:left="284" w:firstLine="0"/>
        <w:jc w:val="center"/>
        <w:rPr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3AA20670" wp14:editId="6221731A">
            <wp:extent cx="6119495" cy="41300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378B" w:rsidRPr="00A336BC" w:rsidSect="006128EF">
      <w:pgSz w:w="11906" w:h="16838" w:code="9"/>
      <w:pgMar w:top="1134" w:right="851" w:bottom="1304" w:left="1418" w:header="709" w:footer="737" w:gutter="0"/>
      <w:pgNumType w:start="2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546BC" w:rsidRDefault="005546BC" w:rsidP="00EC5B25">
      <w:r>
        <w:separator/>
      </w:r>
    </w:p>
  </w:endnote>
  <w:endnote w:type="continuationSeparator" w:id="0">
    <w:p w:rsidR="005546BC" w:rsidRDefault="005546BC" w:rsidP="00EC5B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  <w:embedRegular r:id="rId1" w:fontKey="{9EE4ED0F-66F2-49F7-818C-389CF7D1D35E}"/>
    <w:embedBold r:id="rId2" w:fontKey="{AD250A94-DADF-4A44-A63A-45E079CC800B}"/>
    <w:embedItalic r:id="rId3" w:fontKey="{C75A3DB6-2C22-4715-AF03-44D43FB76A65}"/>
    <w:embedBoldItalic r:id="rId4" w:fontKey="{C10C78A3-91B2-4796-8CD5-8C810E35F190}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  <w:embedRegular r:id="rId5" w:fontKey="{BC01CCA4-D4F4-4076-8D39-FCA2176E06B1}"/>
    <w:embedBold r:id="rId6" w:fontKey="{356AE5FB-A638-4EF2-AD2A-BFFA561B389B}"/>
    <w:embedItalic r:id="rId7" w:fontKey="{7A9B1DB9-7477-4838-86B9-3C8A594DF70C}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  <w:embedRegular r:id="rId8" w:fontKey="{21FCB333-BDC5-4419-AEFA-82CBB8F1DA46}"/>
    <w:embedBold r:id="rId9" w:fontKey="{87F33232-19CD-427E-9B98-8A39C5ACA183}"/>
  </w:font>
  <w:font w:name="Segoe Script">
    <w:panose1 w:val="030B0504020000000003"/>
    <w:charset w:val="00"/>
    <w:family w:val="script"/>
    <w:pitch w:val="variable"/>
    <w:sig w:usb0="0000028F" w:usb1="00000000" w:usb2="00000000" w:usb3="00000000" w:csb0="0000009F" w:csb1="00000000"/>
    <w:embedRegular r:id="rId10" w:fontKey="{60B10B7E-97B1-4B84-BDB7-49885EC23E7F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1" w:fontKey="{EA1E05CB-9A10-4E71-AE6E-D0162912B909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Italic r:id="rId12" w:fontKey="{AB975604-6D63-41AC-802A-AF83E38A5C41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3" w:fontKey="{B281939B-B27D-400E-8DDE-75306290D86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050677872"/>
      <w:docPartObj>
        <w:docPartGallery w:val="Page Numbers (Bottom of Page)"/>
        <w:docPartUnique/>
      </w:docPartObj>
    </w:sdtPr>
    <w:sdtEndPr/>
    <w:sdtContent>
      <w:p w:rsidR="00B12EC7" w:rsidRDefault="00B12EC7" w:rsidP="0033259C">
        <w:pPr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330B4">
          <w:rPr>
            <w:noProof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546BC" w:rsidRDefault="005546BC" w:rsidP="00EC5B25">
      <w:r>
        <w:separator/>
      </w:r>
    </w:p>
  </w:footnote>
  <w:footnote w:type="continuationSeparator" w:id="0">
    <w:p w:rsidR="005546BC" w:rsidRDefault="005546BC" w:rsidP="00EC5B2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E65974"/>
    <w:multiLevelType w:val="hybridMultilevel"/>
    <w:tmpl w:val="323A5A68"/>
    <w:lvl w:ilvl="0" w:tplc="51520E48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071B36A2"/>
    <w:multiLevelType w:val="multilevel"/>
    <w:tmpl w:val="4E82618C"/>
    <w:lvl w:ilvl="0">
      <w:start w:val="1"/>
      <w:numFmt w:val="decimal"/>
      <w:lvlText w:val="%1."/>
      <w:lvlJc w:val="left"/>
      <w:pPr>
        <w:ind w:left="720" w:hanging="360"/>
      </w:pPr>
      <w:rPr>
        <w:rFonts w:eastAsia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sz w:val="28"/>
        <w:szCs w:val="24"/>
        <w:u w:val="none"/>
        <w:lang w:val="ru-RU" w:eastAsia="ru-RU" w:bidi="ru-RU"/>
      </w:rPr>
    </w:lvl>
    <w:lvl w:ilvl="1">
      <w:start w:val="1"/>
      <w:numFmt w:val="none"/>
      <w:suff w:val="nothing"/>
      <w:lvlText w:val=""/>
      <w:lvlJc w:val="left"/>
      <w:pPr>
        <w:ind w:left="1080" w:hanging="360"/>
      </w:pPr>
    </w:lvl>
    <w:lvl w:ilvl="2">
      <w:start w:val="1"/>
      <w:numFmt w:val="none"/>
      <w:suff w:val="nothing"/>
      <w:lvlText w:val=""/>
      <w:lvlJc w:val="left"/>
      <w:pPr>
        <w:ind w:left="1440" w:hanging="360"/>
      </w:pPr>
    </w:lvl>
    <w:lvl w:ilvl="3">
      <w:start w:val="1"/>
      <w:numFmt w:val="none"/>
      <w:suff w:val="nothing"/>
      <w:lvlText w:val=""/>
      <w:lvlJc w:val="left"/>
      <w:pPr>
        <w:ind w:left="1800" w:hanging="360"/>
      </w:pPr>
    </w:lvl>
    <w:lvl w:ilvl="4">
      <w:start w:val="1"/>
      <w:numFmt w:val="none"/>
      <w:suff w:val="nothing"/>
      <w:lvlText w:val=""/>
      <w:lvlJc w:val="left"/>
      <w:pPr>
        <w:ind w:left="2160" w:hanging="360"/>
      </w:pPr>
    </w:lvl>
    <w:lvl w:ilvl="5">
      <w:start w:val="1"/>
      <w:numFmt w:val="none"/>
      <w:suff w:val="nothing"/>
      <w:lvlText w:val=""/>
      <w:lvlJc w:val="left"/>
      <w:pPr>
        <w:ind w:left="2520" w:hanging="360"/>
      </w:pPr>
    </w:lvl>
    <w:lvl w:ilvl="6">
      <w:start w:val="1"/>
      <w:numFmt w:val="none"/>
      <w:suff w:val="nothing"/>
      <w:lvlText w:val=""/>
      <w:lvlJc w:val="left"/>
      <w:pPr>
        <w:ind w:left="2880" w:hanging="360"/>
      </w:pPr>
    </w:lvl>
    <w:lvl w:ilvl="7">
      <w:start w:val="1"/>
      <w:numFmt w:val="none"/>
      <w:suff w:val="nothing"/>
      <w:lvlText w:val=""/>
      <w:lvlJc w:val="left"/>
      <w:pPr>
        <w:ind w:left="3240" w:hanging="360"/>
      </w:pPr>
    </w:lvl>
    <w:lvl w:ilvl="8">
      <w:start w:val="1"/>
      <w:numFmt w:val="none"/>
      <w:suff w:val="nothing"/>
      <w:lvlText w:val=""/>
      <w:lvlJc w:val="left"/>
      <w:pPr>
        <w:ind w:left="3600" w:hanging="360"/>
      </w:pPr>
    </w:lvl>
  </w:abstractNum>
  <w:abstractNum w:abstractNumId="2" w15:restartNumberingAfterBreak="0">
    <w:nsid w:val="1B9007C8"/>
    <w:multiLevelType w:val="hybridMultilevel"/>
    <w:tmpl w:val="76422742"/>
    <w:lvl w:ilvl="0" w:tplc="C250FA50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" w15:restartNumberingAfterBreak="0">
    <w:nsid w:val="1E3A46B9"/>
    <w:multiLevelType w:val="hybridMultilevel"/>
    <w:tmpl w:val="230AB732"/>
    <w:lvl w:ilvl="0" w:tplc="50D20F3E">
      <w:start w:val="1"/>
      <w:numFmt w:val="decimal"/>
      <w:lvlText w:val="%1)"/>
      <w:lvlJc w:val="left"/>
      <w:pPr>
        <w:ind w:left="644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" w15:restartNumberingAfterBreak="0">
    <w:nsid w:val="21945CB9"/>
    <w:multiLevelType w:val="hybridMultilevel"/>
    <w:tmpl w:val="BB948B5E"/>
    <w:lvl w:ilvl="0" w:tplc="2DB84846">
      <w:start w:val="1"/>
      <w:numFmt w:val="decimal"/>
      <w:pStyle w:val="a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5" w15:restartNumberingAfterBreak="0">
    <w:nsid w:val="3CC46B47"/>
    <w:multiLevelType w:val="hybridMultilevel"/>
    <w:tmpl w:val="DC5EA1E8"/>
    <w:lvl w:ilvl="0" w:tplc="684CCD5C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" w15:restartNumberingAfterBreak="0">
    <w:nsid w:val="50ED6AF1"/>
    <w:multiLevelType w:val="hybridMultilevel"/>
    <w:tmpl w:val="F738DBE6"/>
    <w:lvl w:ilvl="0" w:tplc="63F40D90">
      <w:start w:val="1"/>
      <w:numFmt w:val="decimal"/>
      <w:pStyle w:val="Bibliography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EE94A7B"/>
    <w:multiLevelType w:val="multilevel"/>
    <w:tmpl w:val="8516241A"/>
    <w:lvl w:ilvl="0">
      <w:start w:val="1"/>
      <w:numFmt w:val="decimal"/>
      <w:pStyle w:val="Heading1"/>
      <w:suff w:val="space"/>
      <w:lvlText w:val="%1."/>
      <w:lvlJc w:val="left"/>
      <w:pPr>
        <w:ind w:left="360" w:hanging="360"/>
      </w:pPr>
      <w:rPr>
        <w:rFonts w:hint="default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5F2B4592"/>
    <w:multiLevelType w:val="multilevel"/>
    <w:tmpl w:val="6FDE2FB4"/>
    <w:lvl w:ilvl="0">
      <w:start w:val="3"/>
      <w:numFmt w:val="decimal"/>
      <w:lvlText w:val="%1"/>
      <w:lvlJc w:val="left"/>
      <w:pPr>
        <w:ind w:left="375" w:hanging="375"/>
      </w:pPr>
    </w:lvl>
    <w:lvl w:ilvl="1">
      <w:start w:val="1"/>
      <w:numFmt w:val="decimal"/>
      <w:lvlText w:val="%1.%2."/>
      <w:lvlJc w:val="left"/>
      <w:pPr>
        <w:ind w:left="659" w:hanging="375"/>
      </w:pPr>
    </w:lvl>
    <w:lvl w:ilvl="2">
      <w:start w:val="1"/>
      <w:numFmt w:val="decimal"/>
      <w:lvlText w:val="%1.%2.%3"/>
      <w:lvlJc w:val="left"/>
      <w:pPr>
        <w:ind w:left="1288" w:hanging="720"/>
      </w:pPr>
    </w:lvl>
    <w:lvl w:ilvl="3">
      <w:start w:val="1"/>
      <w:numFmt w:val="decimal"/>
      <w:lvlText w:val="%1.%2.%3.%4"/>
      <w:lvlJc w:val="left"/>
      <w:pPr>
        <w:ind w:left="1932" w:hanging="1080"/>
      </w:pPr>
    </w:lvl>
    <w:lvl w:ilvl="4">
      <w:start w:val="1"/>
      <w:numFmt w:val="decimal"/>
      <w:lvlText w:val="%1.%2.%3.%4.%5"/>
      <w:lvlJc w:val="left"/>
      <w:pPr>
        <w:ind w:left="2216" w:hanging="1080"/>
      </w:pPr>
    </w:lvl>
    <w:lvl w:ilvl="5">
      <w:start w:val="1"/>
      <w:numFmt w:val="decimal"/>
      <w:lvlText w:val="%1.%2.%3.%4.%5.%6"/>
      <w:lvlJc w:val="left"/>
      <w:pPr>
        <w:ind w:left="2860" w:hanging="1440"/>
      </w:pPr>
    </w:lvl>
    <w:lvl w:ilvl="6">
      <w:start w:val="1"/>
      <w:numFmt w:val="decimal"/>
      <w:lvlText w:val="%1.%2.%3.%4.%5.%6.%7"/>
      <w:lvlJc w:val="left"/>
      <w:pPr>
        <w:ind w:left="3144" w:hanging="1440"/>
      </w:pPr>
    </w:lvl>
    <w:lvl w:ilvl="7">
      <w:start w:val="1"/>
      <w:numFmt w:val="decimal"/>
      <w:lvlText w:val="%1.%2.%3.%4.%5.%6.%7.%8"/>
      <w:lvlJc w:val="left"/>
      <w:pPr>
        <w:ind w:left="3788" w:hanging="1800"/>
      </w:pPr>
    </w:lvl>
    <w:lvl w:ilvl="8">
      <w:start w:val="1"/>
      <w:numFmt w:val="decimal"/>
      <w:lvlText w:val="%1.%2.%3.%4.%5.%6.%7.%8.%9"/>
      <w:lvlJc w:val="left"/>
      <w:pPr>
        <w:ind w:left="4432" w:hanging="2160"/>
      </w:pPr>
    </w:lvl>
  </w:abstractNum>
  <w:abstractNum w:abstractNumId="9" w15:restartNumberingAfterBreak="0">
    <w:nsid w:val="746A4B8B"/>
    <w:multiLevelType w:val="hybridMultilevel"/>
    <w:tmpl w:val="A1E08CCE"/>
    <w:lvl w:ilvl="0" w:tplc="C36691EE">
      <w:start w:val="1"/>
      <w:numFmt w:val="decimal"/>
      <w:pStyle w:val="a0"/>
      <w:lvlText w:val="Приложение 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6"/>
  </w:num>
  <w:num w:numId="3">
    <w:abstractNumId w:val="4"/>
  </w:num>
  <w:num w:numId="4">
    <w:abstractNumId w:val="9"/>
  </w:num>
  <w:num w:numId="5">
    <w:abstractNumId w:val="8"/>
  </w:num>
  <w:num w:numId="6">
    <w:abstractNumId w:val="1"/>
  </w:num>
  <w:num w:numId="7">
    <w:abstractNumId w:val="7"/>
    <w:lvlOverride w:ilvl="0">
      <w:startOverride w:val="5"/>
    </w:lvlOverride>
  </w:num>
  <w:num w:numId="8">
    <w:abstractNumId w:val="7"/>
  </w:num>
  <w:num w:numId="9">
    <w:abstractNumId w:val="7"/>
  </w:num>
  <w:num w:numId="10">
    <w:abstractNumId w:val="3"/>
  </w:num>
  <w:num w:numId="11">
    <w:abstractNumId w:val="2"/>
  </w:num>
  <w:num w:numId="12">
    <w:abstractNumId w:val="5"/>
  </w:num>
  <w:num w:numId="13">
    <w:abstractNumId w:val="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formatting="1" w:enforcement="0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2562"/>
    <w:rsid w:val="0000284B"/>
    <w:rsid w:val="00004237"/>
    <w:rsid w:val="000062AF"/>
    <w:rsid w:val="000146B7"/>
    <w:rsid w:val="0001684C"/>
    <w:rsid w:val="00016A45"/>
    <w:rsid w:val="00026812"/>
    <w:rsid w:val="000278E8"/>
    <w:rsid w:val="00031838"/>
    <w:rsid w:val="00033240"/>
    <w:rsid w:val="00033A7C"/>
    <w:rsid w:val="000343D3"/>
    <w:rsid w:val="000536DB"/>
    <w:rsid w:val="000571D9"/>
    <w:rsid w:val="000573CC"/>
    <w:rsid w:val="0006035C"/>
    <w:rsid w:val="0006200A"/>
    <w:rsid w:val="0006281C"/>
    <w:rsid w:val="000638B6"/>
    <w:rsid w:val="0007110C"/>
    <w:rsid w:val="0007279F"/>
    <w:rsid w:val="00080124"/>
    <w:rsid w:val="00080546"/>
    <w:rsid w:val="00082CCA"/>
    <w:rsid w:val="00084566"/>
    <w:rsid w:val="00086CA5"/>
    <w:rsid w:val="00087A5C"/>
    <w:rsid w:val="00090ED5"/>
    <w:rsid w:val="00095417"/>
    <w:rsid w:val="000A123D"/>
    <w:rsid w:val="000A1AAF"/>
    <w:rsid w:val="000A26C2"/>
    <w:rsid w:val="000A6844"/>
    <w:rsid w:val="000B1712"/>
    <w:rsid w:val="000B36F3"/>
    <w:rsid w:val="000B768F"/>
    <w:rsid w:val="000C46BC"/>
    <w:rsid w:val="000C69FD"/>
    <w:rsid w:val="000D2441"/>
    <w:rsid w:val="000D491F"/>
    <w:rsid w:val="000E18DA"/>
    <w:rsid w:val="000E60CF"/>
    <w:rsid w:val="000E6647"/>
    <w:rsid w:val="000F445B"/>
    <w:rsid w:val="000F46B5"/>
    <w:rsid w:val="000F5C8A"/>
    <w:rsid w:val="001000D5"/>
    <w:rsid w:val="00101E1A"/>
    <w:rsid w:val="00107398"/>
    <w:rsid w:val="00111478"/>
    <w:rsid w:val="00111A7D"/>
    <w:rsid w:val="00121DE1"/>
    <w:rsid w:val="00125FA8"/>
    <w:rsid w:val="00130126"/>
    <w:rsid w:val="00141D47"/>
    <w:rsid w:val="001448A5"/>
    <w:rsid w:val="00145F0A"/>
    <w:rsid w:val="00153C66"/>
    <w:rsid w:val="00162797"/>
    <w:rsid w:val="00162C40"/>
    <w:rsid w:val="001657F2"/>
    <w:rsid w:val="00167700"/>
    <w:rsid w:val="00172882"/>
    <w:rsid w:val="00173902"/>
    <w:rsid w:val="00176F5A"/>
    <w:rsid w:val="00177C2C"/>
    <w:rsid w:val="00181A58"/>
    <w:rsid w:val="0018719F"/>
    <w:rsid w:val="00190CAA"/>
    <w:rsid w:val="001A1FE9"/>
    <w:rsid w:val="001A6635"/>
    <w:rsid w:val="001A690B"/>
    <w:rsid w:val="001B05F2"/>
    <w:rsid w:val="001B1497"/>
    <w:rsid w:val="001B3180"/>
    <w:rsid w:val="001B49DD"/>
    <w:rsid w:val="001B76EF"/>
    <w:rsid w:val="001C09D0"/>
    <w:rsid w:val="001C2940"/>
    <w:rsid w:val="001C3D8E"/>
    <w:rsid w:val="001C66B1"/>
    <w:rsid w:val="001C67E2"/>
    <w:rsid w:val="001C7586"/>
    <w:rsid w:val="001D662A"/>
    <w:rsid w:val="001E0855"/>
    <w:rsid w:val="001F3082"/>
    <w:rsid w:val="001F66AB"/>
    <w:rsid w:val="00206402"/>
    <w:rsid w:val="00210B31"/>
    <w:rsid w:val="00214A0D"/>
    <w:rsid w:val="002163C4"/>
    <w:rsid w:val="0022292F"/>
    <w:rsid w:val="00223848"/>
    <w:rsid w:val="00225536"/>
    <w:rsid w:val="0024487E"/>
    <w:rsid w:val="00251A09"/>
    <w:rsid w:val="0025221A"/>
    <w:rsid w:val="00253786"/>
    <w:rsid w:val="00253DBA"/>
    <w:rsid w:val="0025543F"/>
    <w:rsid w:val="00255ECA"/>
    <w:rsid w:val="002573A0"/>
    <w:rsid w:val="00257C4E"/>
    <w:rsid w:val="0026533F"/>
    <w:rsid w:val="00267529"/>
    <w:rsid w:val="002778BD"/>
    <w:rsid w:val="002835C6"/>
    <w:rsid w:val="00284EF2"/>
    <w:rsid w:val="002913B8"/>
    <w:rsid w:val="002929B7"/>
    <w:rsid w:val="002A0997"/>
    <w:rsid w:val="002A1466"/>
    <w:rsid w:val="002A339E"/>
    <w:rsid w:val="002B6F68"/>
    <w:rsid w:val="002C0DB7"/>
    <w:rsid w:val="002C4AF7"/>
    <w:rsid w:val="002C7E86"/>
    <w:rsid w:val="002D182E"/>
    <w:rsid w:val="002D1DFE"/>
    <w:rsid w:val="002D2047"/>
    <w:rsid w:val="002D2357"/>
    <w:rsid w:val="002D249E"/>
    <w:rsid w:val="002D2E24"/>
    <w:rsid w:val="002D375A"/>
    <w:rsid w:val="002E2EDF"/>
    <w:rsid w:val="002E30A7"/>
    <w:rsid w:val="002E4251"/>
    <w:rsid w:val="002E5848"/>
    <w:rsid w:val="00300D0A"/>
    <w:rsid w:val="00303242"/>
    <w:rsid w:val="0030655B"/>
    <w:rsid w:val="003076FF"/>
    <w:rsid w:val="00307E1D"/>
    <w:rsid w:val="00310C68"/>
    <w:rsid w:val="00321952"/>
    <w:rsid w:val="00323034"/>
    <w:rsid w:val="0032399D"/>
    <w:rsid w:val="00325A01"/>
    <w:rsid w:val="00325F24"/>
    <w:rsid w:val="003266B0"/>
    <w:rsid w:val="00327D08"/>
    <w:rsid w:val="00327D71"/>
    <w:rsid w:val="00331816"/>
    <w:rsid w:val="0033259C"/>
    <w:rsid w:val="003340DA"/>
    <w:rsid w:val="00336BAD"/>
    <w:rsid w:val="00337477"/>
    <w:rsid w:val="0034286D"/>
    <w:rsid w:val="00343BFF"/>
    <w:rsid w:val="00344470"/>
    <w:rsid w:val="00344C28"/>
    <w:rsid w:val="00347DA5"/>
    <w:rsid w:val="00350EAD"/>
    <w:rsid w:val="00353B08"/>
    <w:rsid w:val="003564A8"/>
    <w:rsid w:val="00361AD8"/>
    <w:rsid w:val="0036267F"/>
    <w:rsid w:val="003638C1"/>
    <w:rsid w:val="00365E7F"/>
    <w:rsid w:val="00365EFF"/>
    <w:rsid w:val="00372B3F"/>
    <w:rsid w:val="00377208"/>
    <w:rsid w:val="00377C6B"/>
    <w:rsid w:val="00380246"/>
    <w:rsid w:val="0038437F"/>
    <w:rsid w:val="00390C9E"/>
    <w:rsid w:val="00393F2B"/>
    <w:rsid w:val="00397C9A"/>
    <w:rsid w:val="003A1C7E"/>
    <w:rsid w:val="003A7187"/>
    <w:rsid w:val="003B05CA"/>
    <w:rsid w:val="003B239D"/>
    <w:rsid w:val="003B3747"/>
    <w:rsid w:val="003B4DAF"/>
    <w:rsid w:val="003B5E1D"/>
    <w:rsid w:val="003C2446"/>
    <w:rsid w:val="003D03ED"/>
    <w:rsid w:val="003D11A0"/>
    <w:rsid w:val="003D2450"/>
    <w:rsid w:val="003D34B2"/>
    <w:rsid w:val="003D513D"/>
    <w:rsid w:val="003D7961"/>
    <w:rsid w:val="003E307B"/>
    <w:rsid w:val="003E69D1"/>
    <w:rsid w:val="003F0601"/>
    <w:rsid w:val="003F74F9"/>
    <w:rsid w:val="003F7C73"/>
    <w:rsid w:val="00402FFA"/>
    <w:rsid w:val="004034B5"/>
    <w:rsid w:val="00411FD3"/>
    <w:rsid w:val="004147B7"/>
    <w:rsid w:val="004178E0"/>
    <w:rsid w:val="004221B3"/>
    <w:rsid w:val="004228C1"/>
    <w:rsid w:val="00424AFA"/>
    <w:rsid w:val="004251B0"/>
    <w:rsid w:val="00425F50"/>
    <w:rsid w:val="0042693F"/>
    <w:rsid w:val="00431B4D"/>
    <w:rsid w:val="004340D2"/>
    <w:rsid w:val="00435215"/>
    <w:rsid w:val="00435424"/>
    <w:rsid w:val="0043553F"/>
    <w:rsid w:val="00440E6B"/>
    <w:rsid w:val="00442C5E"/>
    <w:rsid w:val="00446375"/>
    <w:rsid w:val="00447636"/>
    <w:rsid w:val="0045216B"/>
    <w:rsid w:val="00456F88"/>
    <w:rsid w:val="0045778A"/>
    <w:rsid w:val="00465DB7"/>
    <w:rsid w:val="00474042"/>
    <w:rsid w:val="004774D0"/>
    <w:rsid w:val="00477D83"/>
    <w:rsid w:val="00480DB3"/>
    <w:rsid w:val="00481654"/>
    <w:rsid w:val="0048516E"/>
    <w:rsid w:val="004925A0"/>
    <w:rsid w:val="00495DE0"/>
    <w:rsid w:val="00496DCC"/>
    <w:rsid w:val="00497052"/>
    <w:rsid w:val="004A00C8"/>
    <w:rsid w:val="004A194D"/>
    <w:rsid w:val="004A44BE"/>
    <w:rsid w:val="004A513D"/>
    <w:rsid w:val="004B0A84"/>
    <w:rsid w:val="004B5175"/>
    <w:rsid w:val="004B5CDF"/>
    <w:rsid w:val="004B5E90"/>
    <w:rsid w:val="004C2D27"/>
    <w:rsid w:val="004C4C0D"/>
    <w:rsid w:val="004E24CD"/>
    <w:rsid w:val="004E69B9"/>
    <w:rsid w:val="004F22CF"/>
    <w:rsid w:val="004F48F8"/>
    <w:rsid w:val="004F657A"/>
    <w:rsid w:val="004F7565"/>
    <w:rsid w:val="004F7BE6"/>
    <w:rsid w:val="005066C7"/>
    <w:rsid w:val="00512A21"/>
    <w:rsid w:val="0052027E"/>
    <w:rsid w:val="005322DF"/>
    <w:rsid w:val="00535DB6"/>
    <w:rsid w:val="00541760"/>
    <w:rsid w:val="0054213A"/>
    <w:rsid w:val="00542476"/>
    <w:rsid w:val="00551172"/>
    <w:rsid w:val="00553A35"/>
    <w:rsid w:val="005546BC"/>
    <w:rsid w:val="00561074"/>
    <w:rsid w:val="00561500"/>
    <w:rsid w:val="00561E6E"/>
    <w:rsid w:val="00564AF7"/>
    <w:rsid w:val="00564CB9"/>
    <w:rsid w:val="0056727A"/>
    <w:rsid w:val="00567E31"/>
    <w:rsid w:val="00575919"/>
    <w:rsid w:val="0058028C"/>
    <w:rsid w:val="00580AAE"/>
    <w:rsid w:val="00582260"/>
    <w:rsid w:val="005838C9"/>
    <w:rsid w:val="00583E1C"/>
    <w:rsid w:val="00586805"/>
    <w:rsid w:val="00590341"/>
    <w:rsid w:val="00591BAC"/>
    <w:rsid w:val="00593F7F"/>
    <w:rsid w:val="005968EE"/>
    <w:rsid w:val="00596D6B"/>
    <w:rsid w:val="005A2577"/>
    <w:rsid w:val="005A610E"/>
    <w:rsid w:val="005A7AD8"/>
    <w:rsid w:val="005B24BA"/>
    <w:rsid w:val="005B263D"/>
    <w:rsid w:val="005B6024"/>
    <w:rsid w:val="005B75FC"/>
    <w:rsid w:val="005C45A2"/>
    <w:rsid w:val="005C52ED"/>
    <w:rsid w:val="005C74D2"/>
    <w:rsid w:val="005D31A8"/>
    <w:rsid w:val="005E08DC"/>
    <w:rsid w:val="005E2482"/>
    <w:rsid w:val="005E42E1"/>
    <w:rsid w:val="005E4C26"/>
    <w:rsid w:val="005E5141"/>
    <w:rsid w:val="005E7E62"/>
    <w:rsid w:val="005F201C"/>
    <w:rsid w:val="006005C9"/>
    <w:rsid w:val="00603462"/>
    <w:rsid w:val="00604CAF"/>
    <w:rsid w:val="006055DE"/>
    <w:rsid w:val="00610557"/>
    <w:rsid w:val="00611AFC"/>
    <w:rsid w:val="006128EF"/>
    <w:rsid w:val="006136D4"/>
    <w:rsid w:val="00614EB1"/>
    <w:rsid w:val="006166E8"/>
    <w:rsid w:val="0061701A"/>
    <w:rsid w:val="006254C2"/>
    <w:rsid w:val="0062790F"/>
    <w:rsid w:val="0063065A"/>
    <w:rsid w:val="00630D81"/>
    <w:rsid w:val="00632921"/>
    <w:rsid w:val="00633AB0"/>
    <w:rsid w:val="00635BB6"/>
    <w:rsid w:val="006370D1"/>
    <w:rsid w:val="00637D83"/>
    <w:rsid w:val="00645FA6"/>
    <w:rsid w:val="00646577"/>
    <w:rsid w:val="00651A41"/>
    <w:rsid w:val="00651EAD"/>
    <w:rsid w:val="00653E78"/>
    <w:rsid w:val="0065528A"/>
    <w:rsid w:val="00655803"/>
    <w:rsid w:val="00663BFA"/>
    <w:rsid w:val="00665644"/>
    <w:rsid w:val="006665DC"/>
    <w:rsid w:val="00672AE7"/>
    <w:rsid w:val="00673C59"/>
    <w:rsid w:val="0067724A"/>
    <w:rsid w:val="00684F38"/>
    <w:rsid w:val="00685341"/>
    <w:rsid w:val="00687FA9"/>
    <w:rsid w:val="006900D5"/>
    <w:rsid w:val="00691AB8"/>
    <w:rsid w:val="006A6E53"/>
    <w:rsid w:val="006B0369"/>
    <w:rsid w:val="006B0AFA"/>
    <w:rsid w:val="006B20D8"/>
    <w:rsid w:val="006C4F96"/>
    <w:rsid w:val="006D72EE"/>
    <w:rsid w:val="006E14F6"/>
    <w:rsid w:val="006E2974"/>
    <w:rsid w:val="006E6F8F"/>
    <w:rsid w:val="006F0F34"/>
    <w:rsid w:val="006F1F1B"/>
    <w:rsid w:val="006F35BE"/>
    <w:rsid w:val="007022FE"/>
    <w:rsid w:val="0070356E"/>
    <w:rsid w:val="00704F2F"/>
    <w:rsid w:val="0070742B"/>
    <w:rsid w:val="007144FF"/>
    <w:rsid w:val="0071759A"/>
    <w:rsid w:val="00727609"/>
    <w:rsid w:val="00727D44"/>
    <w:rsid w:val="007332A6"/>
    <w:rsid w:val="00737F66"/>
    <w:rsid w:val="00742949"/>
    <w:rsid w:val="007444CD"/>
    <w:rsid w:val="00745A5F"/>
    <w:rsid w:val="00745FCF"/>
    <w:rsid w:val="00754DAB"/>
    <w:rsid w:val="00756FB4"/>
    <w:rsid w:val="007601E0"/>
    <w:rsid w:val="007705D4"/>
    <w:rsid w:val="007718FB"/>
    <w:rsid w:val="00781A62"/>
    <w:rsid w:val="00785B09"/>
    <w:rsid w:val="00790A3C"/>
    <w:rsid w:val="00791FB1"/>
    <w:rsid w:val="0079747F"/>
    <w:rsid w:val="007A1776"/>
    <w:rsid w:val="007A7D74"/>
    <w:rsid w:val="007B0490"/>
    <w:rsid w:val="007B3B92"/>
    <w:rsid w:val="007B5932"/>
    <w:rsid w:val="007B5DD3"/>
    <w:rsid w:val="007B5EE5"/>
    <w:rsid w:val="007B7A46"/>
    <w:rsid w:val="007C0744"/>
    <w:rsid w:val="007C2562"/>
    <w:rsid w:val="007C3E5B"/>
    <w:rsid w:val="007C406B"/>
    <w:rsid w:val="007D2AD9"/>
    <w:rsid w:val="007D4C0A"/>
    <w:rsid w:val="007E03CC"/>
    <w:rsid w:val="007E4BA5"/>
    <w:rsid w:val="007E6742"/>
    <w:rsid w:val="007F3D73"/>
    <w:rsid w:val="007F7081"/>
    <w:rsid w:val="00800F1D"/>
    <w:rsid w:val="00801848"/>
    <w:rsid w:val="008021DF"/>
    <w:rsid w:val="00811FC8"/>
    <w:rsid w:val="0081284C"/>
    <w:rsid w:val="00813C6B"/>
    <w:rsid w:val="008205C7"/>
    <w:rsid w:val="008209F3"/>
    <w:rsid w:val="00827C31"/>
    <w:rsid w:val="008302E1"/>
    <w:rsid w:val="00830E2A"/>
    <w:rsid w:val="00830EB0"/>
    <w:rsid w:val="00840BCB"/>
    <w:rsid w:val="00841F15"/>
    <w:rsid w:val="00842770"/>
    <w:rsid w:val="00844443"/>
    <w:rsid w:val="00844AAF"/>
    <w:rsid w:val="00852D5C"/>
    <w:rsid w:val="008642AB"/>
    <w:rsid w:val="00865A8E"/>
    <w:rsid w:val="008718B9"/>
    <w:rsid w:val="00872EE0"/>
    <w:rsid w:val="00872F37"/>
    <w:rsid w:val="00880A33"/>
    <w:rsid w:val="008819A7"/>
    <w:rsid w:val="00882D9C"/>
    <w:rsid w:val="00890A8B"/>
    <w:rsid w:val="008971BC"/>
    <w:rsid w:val="00897CD2"/>
    <w:rsid w:val="008A005B"/>
    <w:rsid w:val="008A1574"/>
    <w:rsid w:val="008A7C8A"/>
    <w:rsid w:val="008B227F"/>
    <w:rsid w:val="008C158C"/>
    <w:rsid w:val="008C23B6"/>
    <w:rsid w:val="008C7195"/>
    <w:rsid w:val="008C7B5D"/>
    <w:rsid w:val="008D10C5"/>
    <w:rsid w:val="008D45D4"/>
    <w:rsid w:val="008D7660"/>
    <w:rsid w:val="008E6A66"/>
    <w:rsid w:val="008F3539"/>
    <w:rsid w:val="00906B05"/>
    <w:rsid w:val="009070CC"/>
    <w:rsid w:val="009115C1"/>
    <w:rsid w:val="0091281D"/>
    <w:rsid w:val="00914D0F"/>
    <w:rsid w:val="00915CDC"/>
    <w:rsid w:val="00916169"/>
    <w:rsid w:val="00917506"/>
    <w:rsid w:val="0092287D"/>
    <w:rsid w:val="00922C47"/>
    <w:rsid w:val="00926287"/>
    <w:rsid w:val="00932AE6"/>
    <w:rsid w:val="009330B4"/>
    <w:rsid w:val="0093603E"/>
    <w:rsid w:val="00943C4A"/>
    <w:rsid w:val="00945B8F"/>
    <w:rsid w:val="0095331C"/>
    <w:rsid w:val="00955753"/>
    <w:rsid w:val="0095709A"/>
    <w:rsid w:val="0096123E"/>
    <w:rsid w:val="0096646A"/>
    <w:rsid w:val="009672D5"/>
    <w:rsid w:val="00973D71"/>
    <w:rsid w:val="009805BD"/>
    <w:rsid w:val="00980F23"/>
    <w:rsid w:val="009867F4"/>
    <w:rsid w:val="0099146F"/>
    <w:rsid w:val="009966CD"/>
    <w:rsid w:val="009A3474"/>
    <w:rsid w:val="009A51D6"/>
    <w:rsid w:val="009A7320"/>
    <w:rsid w:val="009B07DF"/>
    <w:rsid w:val="009B35F0"/>
    <w:rsid w:val="009B4D3D"/>
    <w:rsid w:val="009C1222"/>
    <w:rsid w:val="009C2792"/>
    <w:rsid w:val="009C378B"/>
    <w:rsid w:val="009D2690"/>
    <w:rsid w:val="009D2FED"/>
    <w:rsid w:val="009E17CF"/>
    <w:rsid w:val="009E1EE8"/>
    <w:rsid w:val="009E4D66"/>
    <w:rsid w:val="009E4DB5"/>
    <w:rsid w:val="009F0208"/>
    <w:rsid w:val="009F24CE"/>
    <w:rsid w:val="009F5CC8"/>
    <w:rsid w:val="00A032F9"/>
    <w:rsid w:val="00A03417"/>
    <w:rsid w:val="00A10368"/>
    <w:rsid w:val="00A106B1"/>
    <w:rsid w:val="00A110E5"/>
    <w:rsid w:val="00A128E7"/>
    <w:rsid w:val="00A12B18"/>
    <w:rsid w:val="00A21DD7"/>
    <w:rsid w:val="00A22ECD"/>
    <w:rsid w:val="00A23713"/>
    <w:rsid w:val="00A2516A"/>
    <w:rsid w:val="00A25D70"/>
    <w:rsid w:val="00A27694"/>
    <w:rsid w:val="00A30155"/>
    <w:rsid w:val="00A310F2"/>
    <w:rsid w:val="00A33380"/>
    <w:rsid w:val="00A336BC"/>
    <w:rsid w:val="00A35DC7"/>
    <w:rsid w:val="00A40FDC"/>
    <w:rsid w:val="00A42203"/>
    <w:rsid w:val="00A532C8"/>
    <w:rsid w:val="00A62C23"/>
    <w:rsid w:val="00A62E34"/>
    <w:rsid w:val="00A6485A"/>
    <w:rsid w:val="00A6529C"/>
    <w:rsid w:val="00A67D34"/>
    <w:rsid w:val="00A747E2"/>
    <w:rsid w:val="00A832D5"/>
    <w:rsid w:val="00A83E00"/>
    <w:rsid w:val="00A847E3"/>
    <w:rsid w:val="00AA16C8"/>
    <w:rsid w:val="00AA2A4F"/>
    <w:rsid w:val="00AA7892"/>
    <w:rsid w:val="00AA7F81"/>
    <w:rsid w:val="00AB14F6"/>
    <w:rsid w:val="00AB2282"/>
    <w:rsid w:val="00AC0E99"/>
    <w:rsid w:val="00AC1AB7"/>
    <w:rsid w:val="00AC4EEA"/>
    <w:rsid w:val="00AC4F52"/>
    <w:rsid w:val="00AD0FB2"/>
    <w:rsid w:val="00AD444D"/>
    <w:rsid w:val="00AF16CA"/>
    <w:rsid w:val="00AF2CFE"/>
    <w:rsid w:val="00AF4CA4"/>
    <w:rsid w:val="00AF757F"/>
    <w:rsid w:val="00AF7BC1"/>
    <w:rsid w:val="00B027B4"/>
    <w:rsid w:val="00B028CE"/>
    <w:rsid w:val="00B067D4"/>
    <w:rsid w:val="00B07818"/>
    <w:rsid w:val="00B11716"/>
    <w:rsid w:val="00B1273E"/>
    <w:rsid w:val="00B12EC7"/>
    <w:rsid w:val="00B14195"/>
    <w:rsid w:val="00B149E9"/>
    <w:rsid w:val="00B1626E"/>
    <w:rsid w:val="00B23736"/>
    <w:rsid w:val="00B308D5"/>
    <w:rsid w:val="00B31209"/>
    <w:rsid w:val="00B34501"/>
    <w:rsid w:val="00B402EE"/>
    <w:rsid w:val="00B404B7"/>
    <w:rsid w:val="00B40544"/>
    <w:rsid w:val="00B406E0"/>
    <w:rsid w:val="00B5036C"/>
    <w:rsid w:val="00B53FED"/>
    <w:rsid w:val="00B60B53"/>
    <w:rsid w:val="00B61C84"/>
    <w:rsid w:val="00B62845"/>
    <w:rsid w:val="00B646A6"/>
    <w:rsid w:val="00B66C8B"/>
    <w:rsid w:val="00B7680D"/>
    <w:rsid w:val="00B8743C"/>
    <w:rsid w:val="00B92843"/>
    <w:rsid w:val="00B9671F"/>
    <w:rsid w:val="00BA082C"/>
    <w:rsid w:val="00BA3D16"/>
    <w:rsid w:val="00BA571F"/>
    <w:rsid w:val="00BA57A7"/>
    <w:rsid w:val="00BA57EB"/>
    <w:rsid w:val="00BA5DA5"/>
    <w:rsid w:val="00BA7324"/>
    <w:rsid w:val="00BB0A22"/>
    <w:rsid w:val="00BB1751"/>
    <w:rsid w:val="00BB691F"/>
    <w:rsid w:val="00BB790D"/>
    <w:rsid w:val="00BC215E"/>
    <w:rsid w:val="00BC29B4"/>
    <w:rsid w:val="00BC3253"/>
    <w:rsid w:val="00BC537A"/>
    <w:rsid w:val="00BC6E14"/>
    <w:rsid w:val="00BD1037"/>
    <w:rsid w:val="00BD3BFF"/>
    <w:rsid w:val="00BD64BF"/>
    <w:rsid w:val="00BE4DED"/>
    <w:rsid w:val="00BF0C8C"/>
    <w:rsid w:val="00BF1568"/>
    <w:rsid w:val="00BF4372"/>
    <w:rsid w:val="00BF6443"/>
    <w:rsid w:val="00BF6974"/>
    <w:rsid w:val="00C001A6"/>
    <w:rsid w:val="00C00DE9"/>
    <w:rsid w:val="00C01A7B"/>
    <w:rsid w:val="00C03D19"/>
    <w:rsid w:val="00C05F21"/>
    <w:rsid w:val="00C06457"/>
    <w:rsid w:val="00C07695"/>
    <w:rsid w:val="00C07C13"/>
    <w:rsid w:val="00C12598"/>
    <w:rsid w:val="00C23A43"/>
    <w:rsid w:val="00C23D79"/>
    <w:rsid w:val="00C30C79"/>
    <w:rsid w:val="00C3516F"/>
    <w:rsid w:val="00C41ACB"/>
    <w:rsid w:val="00C5518E"/>
    <w:rsid w:val="00C558B1"/>
    <w:rsid w:val="00C56809"/>
    <w:rsid w:val="00C63207"/>
    <w:rsid w:val="00C8011E"/>
    <w:rsid w:val="00C80D05"/>
    <w:rsid w:val="00C823DF"/>
    <w:rsid w:val="00C930B0"/>
    <w:rsid w:val="00C93E44"/>
    <w:rsid w:val="00C95285"/>
    <w:rsid w:val="00C976AB"/>
    <w:rsid w:val="00CA794D"/>
    <w:rsid w:val="00CB03C1"/>
    <w:rsid w:val="00CB0D53"/>
    <w:rsid w:val="00CB3170"/>
    <w:rsid w:val="00CB5EE1"/>
    <w:rsid w:val="00CB79E5"/>
    <w:rsid w:val="00CC0AB9"/>
    <w:rsid w:val="00CC27DB"/>
    <w:rsid w:val="00CC281F"/>
    <w:rsid w:val="00CD2BF0"/>
    <w:rsid w:val="00CD383B"/>
    <w:rsid w:val="00CD442A"/>
    <w:rsid w:val="00CD691C"/>
    <w:rsid w:val="00CE2A7C"/>
    <w:rsid w:val="00CE436B"/>
    <w:rsid w:val="00CE5FEF"/>
    <w:rsid w:val="00CF281B"/>
    <w:rsid w:val="00CF51C0"/>
    <w:rsid w:val="00CF65C0"/>
    <w:rsid w:val="00D01601"/>
    <w:rsid w:val="00D203EB"/>
    <w:rsid w:val="00D20FFF"/>
    <w:rsid w:val="00D23E88"/>
    <w:rsid w:val="00D2788E"/>
    <w:rsid w:val="00D352EF"/>
    <w:rsid w:val="00D35DD5"/>
    <w:rsid w:val="00D43B04"/>
    <w:rsid w:val="00D47EF0"/>
    <w:rsid w:val="00D50FFD"/>
    <w:rsid w:val="00D51FF1"/>
    <w:rsid w:val="00D55135"/>
    <w:rsid w:val="00D563F2"/>
    <w:rsid w:val="00D56A1C"/>
    <w:rsid w:val="00D60DB8"/>
    <w:rsid w:val="00D611B5"/>
    <w:rsid w:val="00D61F55"/>
    <w:rsid w:val="00D6337B"/>
    <w:rsid w:val="00D671C1"/>
    <w:rsid w:val="00D70DF6"/>
    <w:rsid w:val="00D75B28"/>
    <w:rsid w:val="00D761E8"/>
    <w:rsid w:val="00D80C5D"/>
    <w:rsid w:val="00D81227"/>
    <w:rsid w:val="00D8176C"/>
    <w:rsid w:val="00D85A93"/>
    <w:rsid w:val="00D85DFF"/>
    <w:rsid w:val="00DA10E5"/>
    <w:rsid w:val="00DA1841"/>
    <w:rsid w:val="00DA1D6F"/>
    <w:rsid w:val="00DA26EF"/>
    <w:rsid w:val="00DA2ADC"/>
    <w:rsid w:val="00DA4133"/>
    <w:rsid w:val="00DA6660"/>
    <w:rsid w:val="00DB6FCA"/>
    <w:rsid w:val="00DB7C12"/>
    <w:rsid w:val="00DC2245"/>
    <w:rsid w:val="00DC4540"/>
    <w:rsid w:val="00DC7053"/>
    <w:rsid w:val="00DD569E"/>
    <w:rsid w:val="00DD5C32"/>
    <w:rsid w:val="00DD6CBC"/>
    <w:rsid w:val="00DE378C"/>
    <w:rsid w:val="00DE3D10"/>
    <w:rsid w:val="00DE405A"/>
    <w:rsid w:val="00DE66C2"/>
    <w:rsid w:val="00DF4B38"/>
    <w:rsid w:val="00E01987"/>
    <w:rsid w:val="00E0369D"/>
    <w:rsid w:val="00E04551"/>
    <w:rsid w:val="00E0584E"/>
    <w:rsid w:val="00E069F1"/>
    <w:rsid w:val="00E14335"/>
    <w:rsid w:val="00E15744"/>
    <w:rsid w:val="00E161D6"/>
    <w:rsid w:val="00E165FF"/>
    <w:rsid w:val="00E32C0B"/>
    <w:rsid w:val="00E3598E"/>
    <w:rsid w:val="00E463DE"/>
    <w:rsid w:val="00E471CA"/>
    <w:rsid w:val="00E505CB"/>
    <w:rsid w:val="00E53453"/>
    <w:rsid w:val="00E6128A"/>
    <w:rsid w:val="00E65E42"/>
    <w:rsid w:val="00E70AD7"/>
    <w:rsid w:val="00E72AD9"/>
    <w:rsid w:val="00E749AE"/>
    <w:rsid w:val="00E767BE"/>
    <w:rsid w:val="00E8161D"/>
    <w:rsid w:val="00E81943"/>
    <w:rsid w:val="00E8255E"/>
    <w:rsid w:val="00E87A52"/>
    <w:rsid w:val="00EA10EA"/>
    <w:rsid w:val="00EA18D9"/>
    <w:rsid w:val="00EA3A00"/>
    <w:rsid w:val="00EA6CBB"/>
    <w:rsid w:val="00EB641A"/>
    <w:rsid w:val="00EC2947"/>
    <w:rsid w:val="00EC53CA"/>
    <w:rsid w:val="00EC5B25"/>
    <w:rsid w:val="00EC7D93"/>
    <w:rsid w:val="00ED0C11"/>
    <w:rsid w:val="00ED5DC7"/>
    <w:rsid w:val="00ED79E0"/>
    <w:rsid w:val="00EE26E3"/>
    <w:rsid w:val="00EE307D"/>
    <w:rsid w:val="00EE71A7"/>
    <w:rsid w:val="00EF42D5"/>
    <w:rsid w:val="00F0207F"/>
    <w:rsid w:val="00F10428"/>
    <w:rsid w:val="00F20111"/>
    <w:rsid w:val="00F20E52"/>
    <w:rsid w:val="00F20F2B"/>
    <w:rsid w:val="00F22DC0"/>
    <w:rsid w:val="00F242EF"/>
    <w:rsid w:val="00F253F7"/>
    <w:rsid w:val="00F26E60"/>
    <w:rsid w:val="00F36531"/>
    <w:rsid w:val="00F51197"/>
    <w:rsid w:val="00F52559"/>
    <w:rsid w:val="00F526F2"/>
    <w:rsid w:val="00F53991"/>
    <w:rsid w:val="00F54420"/>
    <w:rsid w:val="00F55C82"/>
    <w:rsid w:val="00F61CFF"/>
    <w:rsid w:val="00F621DC"/>
    <w:rsid w:val="00F62539"/>
    <w:rsid w:val="00F62AB3"/>
    <w:rsid w:val="00F63307"/>
    <w:rsid w:val="00F6713D"/>
    <w:rsid w:val="00F72121"/>
    <w:rsid w:val="00F72264"/>
    <w:rsid w:val="00F80B90"/>
    <w:rsid w:val="00F81064"/>
    <w:rsid w:val="00F848E1"/>
    <w:rsid w:val="00F849EE"/>
    <w:rsid w:val="00F91CEC"/>
    <w:rsid w:val="00F979CF"/>
    <w:rsid w:val="00FA066E"/>
    <w:rsid w:val="00FA1151"/>
    <w:rsid w:val="00FA51F9"/>
    <w:rsid w:val="00FA6379"/>
    <w:rsid w:val="00FB23CD"/>
    <w:rsid w:val="00FB312E"/>
    <w:rsid w:val="00FB76BA"/>
    <w:rsid w:val="00FC2AC1"/>
    <w:rsid w:val="00FC5C66"/>
    <w:rsid w:val="00FD4E6F"/>
    <w:rsid w:val="00FE14F7"/>
    <w:rsid w:val="00FE3E10"/>
    <w:rsid w:val="00FE4CBC"/>
    <w:rsid w:val="00FE4F45"/>
    <w:rsid w:val="00FE4FC3"/>
    <w:rsid w:val="00FF114F"/>
    <w:rsid w:val="00FF2AD2"/>
    <w:rsid w:val="00FF3D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8499CD7"/>
  <w15:docId w15:val="{E3CB9D6A-24FF-4301-9CDD-EF736261BF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uiPriority="1" w:qFormat="1"/>
    <w:lsdException w:name="heading 1" w:uiPriority="2" w:qFormat="1"/>
    <w:lsdException w:name="heading 2" w:semiHidden="1" w:uiPriority="2" w:unhideWhenUsed="1" w:qFormat="1"/>
    <w:lsdException w:name="heading 3" w:semiHidden="1" w:uiPriority="2" w:unhideWhenUsed="1"/>
    <w:lsdException w:name="heading 4" w:semiHidden="1" w:uiPriority="2" w:unhideWhenUsed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4" w:unhideWhenUsed="1"/>
    <w:lsdException w:name="footer" w:semiHidden="1" w:uiPriority="99" w:unhideWhenUsed="1"/>
    <w:lsdException w:name="index heading" w:semiHidden="1" w:unhideWhenUsed="1"/>
    <w:lsdException w:name="caption" w:semiHidden="1" w:uiPriority="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uiPriority="4"/>
    <w:lsdException w:name="List 2" w:semiHidden="1" w:unhideWhenUsed="1"/>
    <w:lsdException w:name="List 3" w:semiHidden="1" w:unhideWhenUsed="1"/>
    <w:lsdException w:name="List 4" w:uiPriority="4"/>
    <w:lsdException w:name="List 5" w:uiPriority="4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4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9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4" w:qFormat="1"/>
    <w:lsdException w:name="Salutation" w:uiPriority="4"/>
    <w:lsdException w:name="Date" w:uiPriority="4"/>
    <w:lsdException w:name="Body Text First Indent" w:uiPriority="4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4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4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2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5322DF"/>
    <w:pPr>
      <w:spacing w:line="360" w:lineRule="auto"/>
      <w:ind w:firstLine="284"/>
      <w:jc w:val="both"/>
    </w:pPr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styleId="Heading1">
    <w:name w:val="heading 1"/>
    <w:basedOn w:val="Normal"/>
    <w:next w:val="Normal"/>
    <w:link w:val="Heading1Char"/>
    <w:uiPriority w:val="2"/>
    <w:qFormat/>
    <w:rsid w:val="00AF16CA"/>
    <w:pPr>
      <w:keepNext/>
      <w:keepLines/>
      <w:numPr>
        <w:numId w:val="1"/>
      </w:numPr>
      <w:spacing w:before="120" w:after="120"/>
      <w:outlineLvl w:val="0"/>
    </w:pPr>
    <w:rPr>
      <w:rFonts w:eastAsia="Times New Roman" w:cstheme="majorBidi"/>
      <w:b/>
      <w:bCs/>
      <w:szCs w:val="24"/>
      <w:lang w:eastAsia="ru-RU"/>
    </w:rPr>
  </w:style>
  <w:style w:type="paragraph" w:styleId="Heading2">
    <w:name w:val="heading 2"/>
    <w:basedOn w:val="Normal"/>
    <w:next w:val="Normal"/>
    <w:link w:val="Heading2Char"/>
    <w:uiPriority w:val="2"/>
    <w:qFormat/>
    <w:rsid w:val="00AF16CA"/>
    <w:pPr>
      <w:keepNext/>
      <w:keepLines/>
      <w:numPr>
        <w:ilvl w:val="1"/>
        <w:numId w:val="1"/>
      </w:numPr>
      <w:spacing w:before="120" w:after="120"/>
      <w:outlineLvl w:val="1"/>
    </w:pPr>
    <w:rPr>
      <w:rFonts w:eastAsiaTheme="majorEastAsia" w:cstheme="majorBidi"/>
      <w:b/>
      <w:bCs/>
      <w:szCs w:val="24"/>
      <w:lang w:val="en-US" w:eastAsia="ru-RU"/>
    </w:rPr>
  </w:style>
  <w:style w:type="paragraph" w:styleId="Heading3">
    <w:name w:val="heading 3"/>
    <w:basedOn w:val="Normal"/>
    <w:next w:val="Normal"/>
    <w:link w:val="Heading3Char"/>
    <w:uiPriority w:val="2"/>
    <w:rsid w:val="00AF16CA"/>
    <w:pPr>
      <w:keepNext/>
      <w:keepLines/>
      <w:numPr>
        <w:ilvl w:val="2"/>
        <w:numId w:val="1"/>
      </w:numPr>
      <w:spacing w:before="120" w:after="120"/>
      <w:outlineLvl w:val="2"/>
    </w:pPr>
    <w:rPr>
      <w:rFonts w:eastAsiaTheme="majorEastAsia" w:cstheme="majorBidi"/>
      <w:b/>
      <w:bCs/>
      <w:szCs w:val="24"/>
    </w:rPr>
  </w:style>
  <w:style w:type="paragraph" w:styleId="Heading4">
    <w:name w:val="heading 4"/>
    <w:basedOn w:val="Heading3"/>
    <w:next w:val="Normal"/>
    <w:link w:val="Heading4Char"/>
    <w:uiPriority w:val="2"/>
    <w:rsid w:val="00AF16CA"/>
    <w:pPr>
      <w:numPr>
        <w:ilvl w:val="3"/>
      </w:numPr>
      <w:outlineLvl w:val="3"/>
    </w:pPr>
    <w:rPr>
      <w:rFonts w:cs="Times New Roman"/>
      <w:b w:val="0"/>
      <w:bCs w:val="0"/>
      <w:iCs/>
      <w:lang w:val="en-US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33259C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rsid w:val="00AF16CA"/>
    <w:rPr>
      <w:noProof/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2"/>
    <w:rsid w:val="00AF16CA"/>
    <w:rPr>
      <w:rFonts w:cstheme="majorBidi"/>
      <w:b/>
      <w:bCs/>
      <w:color w:val="000000" w:themeColor="text1"/>
      <w:sz w:val="28"/>
      <w:szCs w:val="24"/>
    </w:rPr>
  </w:style>
  <w:style w:type="character" w:customStyle="1" w:styleId="Heading2Char">
    <w:name w:val="Heading 2 Char"/>
    <w:basedOn w:val="DefaultParagraphFont"/>
    <w:link w:val="Heading2"/>
    <w:uiPriority w:val="2"/>
    <w:qFormat/>
    <w:rsid w:val="00AF16CA"/>
    <w:rPr>
      <w:rFonts w:eastAsiaTheme="majorEastAsia" w:cstheme="majorBidi"/>
      <w:b/>
      <w:bCs/>
      <w:color w:val="000000" w:themeColor="text1"/>
      <w:sz w:val="28"/>
      <w:szCs w:val="24"/>
      <w:lang w:val="en-US"/>
    </w:rPr>
  </w:style>
  <w:style w:type="character" w:customStyle="1" w:styleId="Heading3Char">
    <w:name w:val="Heading 3 Char"/>
    <w:basedOn w:val="DefaultParagraphFont"/>
    <w:link w:val="Heading3"/>
    <w:uiPriority w:val="2"/>
    <w:rsid w:val="00AF16CA"/>
    <w:rPr>
      <w:rFonts w:eastAsiaTheme="majorEastAsia" w:cstheme="majorBidi"/>
      <w:b/>
      <w:bCs/>
      <w:color w:val="000000" w:themeColor="text1"/>
      <w:sz w:val="28"/>
      <w:szCs w:val="24"/>
      <w:lang w:eastAsia="en-US"/>
    </w:rPr>
  </w:style>
  <w:style w:type="character" w:customStyle="1" w:styleId="Heading4Char">
    <w:name w:val="Heading 4 Char"/>
    <w:basedOn w:val="DefaultParagraphFont"/>
    <w:link w:val="Heading4"/>
    <w:uiPriority w:val="2"/>
    <w:rsid w:val="00AF16CA"/>
    <w:rPr>
      <w:rFonts w:eastAsiaTheme="majorEastAsia"/>
      <w:iCs/>
      <w:color w:val="000000" w:themeColor="text1"/>
      <w:sz w:val="28"/>
      <w:szCs w:val="24"/>
      <w:lang w:val="en-US"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AF16CA"/>
    <w:pPr>
      <w:pageBreakBefore/>
      <w:numPr>
        <w:numId w:val="0"/>
      </w:numPr>
      <w:spacing w:after="240" w:line="240" w:lineRule="auto"/>
      <w:jc w:val="left"/>
      <w:outlineLvl w:val="9"/>
    </w:pPr>
    <w:rPr>
      <w:bCs w:val="0"/>
      <w:szCs w:val="32"/>
    </w:rPr>
  </w:style>
  <w:style w:type="character" w:styleId="PlaceholderText">
    <w:name w:val="Placeholder Text"/>
    <w:basedOn w:val="DefaultParagraphFont"/>
    <w:uiPriority w:val="99"/>
    <w:semiHidden/>
    <w:rsid w:val="00AF16CA"/>
    <w:rPr>
      <w:color w:val="808080"/>
    </w:rPr>
  </w:style>
  <w:style w:type="paragraph" w:customStyle="1" w:styleId="a1">
    <w:name w:val="Подрисуночная подпись"/>
    <w:basedOn w:val="Normal"/>
    <w:uiPriority w:val="1"/>
    <w:qFormat/>
    <w:rsid w:val="00AF16CA"/>
    <w:pPr>
      <w:spacing w:before="60" w:after="120" w:line="240" w:lineRule="auto"/>
      <w:ind w:firstLine="0"/>
      <w:jc w:val="center"/>
    </w:pPr>
    <w:rPr>
      <w:sz w:val="24"/>
    </w:rPr>
  </w:style>
  <w:style w:type="paragraph" w:styleId="NormalWeb">
    <w:name w:val="Normal (Web)"/>
    <w:basedOn w:val="Normal"/>
    <w:uiPriority w:val="99"/>
    <w:semiHidden/>
    <w:unhideWhenUsed/>
    <w:rsid w:val="00AF16CA"/>
    <w:pPr>
      <w:spacing w:before="100" w:beforeAutospacing="1" w:after="100" w:afterAutospacing="1" w:line="240" w:lineRule="auto"/>
      <w:ind w:firstLine="0"/>
      <w:jc w:val="left"/>
    </w:pPr>
    <w:rPr>
      <w:rFonts w:eastAsiaTheme="minorEastAsia" w:cs="Times New Roman"/>
      <w:sz w:val="24"/>
      <w:szCs w:val="24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AF16CA"/>
    <w:pPr>
      <w:tabs>
        <w:tab w:val="right" w:leader="dot" w:pos="9627"/>
      </w:tabs>
      <w:ind w:firstLine="0"/>
    </w:pPr>
  </w:style>
  <w:style w:type="paragraph" w:customStyle="1" w:styleId="a2">
    <w:name w:val="Рисунок"/>
    <w:basedOn w:val="Normal"/>
    <w:next w:val="Normal"/>
    <w:uiPriority w:val="2"/>
    <w:qFormat/>
    <w:rsid w:val="00AF16CA"/>
    <w:pPr>
      <w:keepNext/>
      <w:spacing w:before="120"/>
      <w:ind w:firstLine="0"/>
      <w:jc w:val="center"/>
    </w:pPr>
  </w:style>
  <w:style w:type="table" w:styleId="TableGrid">
    <w:name w:val="Table Grid"/>
    <w:basedOn w:val="TableNormal"/>
    <w:uiPriority w:val="39"/>
    <w:rsid w:val="00AF16CA"/>
    <w:pPr>
      <w:ind w:firstLine="709"/>
    </w:pPr>
    <w:rPr>
      <w:rFonts w:eastAsiaTheme="minorHAnsi" w:cstheme="minorBidi"/>
      <w:sz w:val="24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ibliography">
    <w:name w:val="Bibliography"/>
    <w:basedOn w:val="Normal"/>
    <w:link w:val="BibliographyChar"/>
    <w:uiPriority w:val="2"/>
    <w:rsid w:val="002E2EDF"/>
    <w:pPr>
      <w:numPr>
        <w:numId w:val="2"/>
      </w:numPr>
      <w:tabs>
        <w:tab w:val="left" w:pos="425"/>
      </w:tabs>
      <w:ind w:left="568" w:hanging="284"/>
    </w:pPr>
    <w:rPr>
      <w:noProof/>
    </w:rPr>
  </w:style>
  <w:style w:type="character" w:customStyle="1" w:styleId="BibliographyChar">
    <w:name w:val="Bibliography Char"/>
    <w:basedOn w:val="DefaultParagraphFont"/>
    <w:link w:val="Bibliography"/>
    <w:uiPriority w:val="2"/>
    <w:rsid w:val="002E2EDF"/>
    <w:rPr>
      <w:rFonts w:eastAsiaTheme="minorHAnsi" w:cstheme="minorBidi"/>
      <w:noProof/>
      <w:color w:val="000000" w:themeColor="text1"/>
      <w:sz w:val="28"/>
      <w:szCs w:val="28"/>
      <w:lang w:eastAsia="en-US"/>
    </w:rPr>
  </w:style>
  <w:style w:type="paragraph" w:customStyle="1" w:styleId="a3">
    <w:name w:val="Титул_ФИО преподавателя"/>
    <w:basedOn w:val="Normal"/>
    <w:link w:val="a4"/>
    <w:uiPriority w:val="3"/>
    <w:qFormat/>
    <w:rsid w:val="00AF16CA"/>
    <w:pPr>
      <w:tabs>
        <w:tab w:val="center" w:pos="7230"/>
        <w:tab w:val="left" w:pos="9214"/>
      </w:tabs>
      <w:spacing w:line="240" w:lineRule="auto"/>
      <w:ind w:left="4961" w:firstLine="2"/>
    </w:pPr>
    <w:rPr>
      <w:u w:val="single"/>
    </w:rPr>
  </w:style>
  <w:style w:type="paragraph" w:customStyle="1" w:styleId="a5">
    <w:name w:val="Титул_оценка преподавателя"/>
    <w:basedOn w:val="Normal"/>
    <w:link w:val="a6"/>
    <w:uiPriority w:val="3"/>
    <w:qFormat/>
    <w:rsid w:val="00AF16CA"/>
    <w:pPr>
      <w:tabs>
        <w:tab w:val="center" w:pos="6096"/>
        <w:tab w:val="center" w:pos="7938"/>
        <w:tab w:val="left" w:pos="9214"/>
      </w:tabs>
      <w:spacing w:line="240" w:lineRule="auto"/>
      <w:ind w:left="4961" w:firstLine="2"/>
    </w:pPr>
    <w:rPr>
      <w:rFonts w:ascii="Segoe Script" w:hAnsi="Segoe Script"/>
      <w:u w:val="single"/>
    </w:rPr>
  </w:style>
  <w:style w:type="paragraph" w:customStyle="1" w:styleId="a7">
    <w:name w:val="Формула"/>
    <w:basedOn w:val="Normal"/>
    <w:next w:val="Normal"/>
    <w:link w:val="a8"/>
    <w:uiPriority w:val="1"/>
    <w:qFormat/>
    <w:rsid w:val="00AF16CA"/>
    <w:pPr>
      <w:tabs>
        <w:tab w:val="center" w:pos="5103"/>
        <w:tab w:val="left" w:pos="9072"/>
      </w:tabs>
      <w:spacing w:before="120" w:after="120"/>
      <w:ind w:firstLine="0"/>
      <w:jc w:val="center"/>
    </w:pPr>
    <w:rPr>
      <w:lang w:eastAsia="ru-RU"/>
    </w:rPr>
  </w:style>
  <w:style w:type="character" w:customStyle="1" w:styleId="a8">
    <w:name w:val="Формула Знак"/>
    <w:basedOn w:val="DefaultParagraphFont"/>
    <w:link w:val="a7"/>
    <w:uiPriority w:val="1"/>
    <w:rsid w:val="00AF16CA"/>
    <w:rPr>
      <w:rFonts w:eastAsiaTheme="minorHAnsi" w:cstheme="minorBidi"/>
      <w:color w:val="000000" w:themeColor="text1"/>
      <w:sz w:val="28"/>
      <w:szCs w:val="28"/>
    </w:rPr>
  </w:style>
  <w:style w:type="paragraph" w:customStyle="1" w:styleId="a9">
    <w:name w:val="Без отступа"/>
    <w:basedOn w:val="Normal"/>
    <w:uiPriority w:val="1"/>
    <w:rsid w:val="00AF16CA"/>
    <w:pPr>
      <w:ind w:firstLine="0"/>
    </w:pPr>
    <w:rPr>
      <w:rFonts w:eastAsia="Times New Roman" w:cs="Times New Roman"/>
      <w:szCs w:val="20"/>
    </w:rPr>
  </w:style>
  <w:style w:type="paragraph" w:styleId="Header">
    <w:name w:val="header"/>
    <w:basedOn w:val="Normal"/>
    <w:link w:val="HeaderChar"/>
    <w:uiPriority w:val="4"/>
    <w:unhideWhenUsed/>
    <w:rsid w:val="00AF16CA"/>
    <w:pPr>
      <w:tabs>
        <w:tab w:val="center" w:pos="4677"/>
        <w:tab w:val="right" w:pos="9355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4"/>
    <w:rsid w:val="00AF16CA"/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AF16CA"/>
    <w:pPr>
      <w:tabs>
        <w:tab w:val="center" w:pos="4677"/>
        <w:tab w:val="right" w:pos="9355"/>
      </w:tabs>
      <w:spacing w:line="240" w:lineRule="auto"/>
    </w:pPr>
  </w:style>
  <w:style w:type="paragraph" w:customStyle="1" w:styleId="aa">
    <w:name w:val="титул_обозначение практикума"/>
    <w:basedOn w:val="Normal"/>
    <w:link w:val="ab"/>
    <w:uiPriority w:val="3"/>
    <w:qFormat/>
    <w:rsid w:val="00AF16CA"/>
    <w:pPr>
      <w:spacing w:after="360"/>
      <w:ind w:firstLine="0"/>
      <w:jc w:val="center"/>
    </w:pPr>
  </w:style>
  <w:style w:type="paragraph" w:customStyle="1" w:styleId="ac">
    <w:name w:val="Титул_название"/>
    <w:basedOn w:val="Normal"/>
    <w:link w:val="ad"/>
    <w:uiPriority w:val="3"/>
    <w:qFormat/>
    <w:rsid w:val="00AF16CA"/>
    <w:pPr>
      <w:spacing w:after="480" w:line="276" w:lineRule="auto"/>
      <w:ind w:firstLine="0"/>
      <w:jc w:val="center"/>
    </w:pPr>
    <w:rPr>
      <w:b/>
    </w:rPr>
  </w:style>
  <w:style w:type="character" w:customStyle="1" w:styleId="ab">
    <w:name w:val="титул_обозначение практикума Знак"/>
    <w:basedOn w:val="DefaultParagraphFont"/>
    <w:link w:val="aa"/>
    <w:uiPriority w:val="3"/>
    <w:rsid w:val="00AF16CA"/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customStyle="1" w:styleId="ae">
    <w:name w:val="Титул_ФИО студента"/>
    <w:basedOn w:val="Normal"/>
    <w:link w:val="af"/>
    <w:uiPriority w:val="3"/>
    <w:qFormat/>
    <w:rsid w:val="00AF16CA"/>
    <w:pPr>
      <w:spacing w:line="276" w:lineRule="auto"/>
      <w:ind w:firstLine="0"/>
      <w:jc w:val="center"/>
    </w:pPr>
  </w:style>
  <w:style w:type="character" w:customStyle="1" w:styleId="ad">
    <w:name w:val="Титул_название Знак"/>
    <w:basedOn w:val="DefaultParagraphFont"/>
    <w:link w:val="ac"/>
    <w:uiPriority w:val="3"/>
    <w:rsid w:val="00AF16CA"/>
    <w:rPr>
      <w:rFonts w:eastAsiaTheme="minorHAnsi" w:cstheme="minorBidi"/>
      <w:b/>
      <w:color w:val="000000" w:themeColor="text1"/>
      <w:sz w:val="28"/>
      <w:szCs w:val="28"/>
      <w:lang w:eastAsia="en-US"/>
    </w:rPr>
  </w:style>
  <w:style w:type="paragraph" w:customStyle="1" w:styleId="af0">
    <w:name w:val="Титул_курсовая работа"/>
    <w:basedOn w:val="Normal"/>
    <w:link w:val="af1"/>
    <w:uiPriority w:val="3"/>
    <w:qFormat/>
    <w:rsid w:val="00AF16CA"/>
    <w:pPr>
      <w:spacing w:before="120" w:line="276" w:lineRule="auto"/>
      <w:ind w:firstLine="0"/>
      <w:jc w:val="center"/>
    </w:pPr>
  </w:style>
  <w:style w:type="character" w:customStyle="1" w:styleId="af">
    <w:name w:val="Титул_ФИО студента Знак"/>
    <w:basedOn w:val="DefaultParagraphFont"/>
    <w:link w:val="ae"/>
    <w:uiPriority w:val="3"/>
    <w:rsid w:val="00AF16CA"/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customStyle="1" w:styleId="af2">
    <w:name w:val="Титул_ФФ"/>
    <w:basedOn w:val="Normal"/>
    <w:link w:val="af3"/>
    <w:uiPriority w:val="3"/>
    <w:qFormat/>
    <w:rsid w:val="00AF16CA"/>
    <w:pPr>
      <w:spacing w:line="240" w:lineRule="auto"/>
      <w:ind w:firstLine="0"/>
      <w:jc w:val="center"/>
    </w:pPr>
  </w:style>
  <w:style w:type="character" w:customStyle="1" w:styleId="af1">
    <w:name w:val="Титул_курсовая работа Знак"/>
    <w:basedOn w:val="DefaultParagraphFont"/>
    <w:link w:val="af0"/>
    <w:uiPriority w:val="3"/>
    <w:rsid w:val="00AF16CA"/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customStyle="1" w:styleId="af4">
    <w:name w:val="Титул_КОФ"/>
    <w:basedOn w:val="Normal"/>
    <w:link w:val="af5"/>
    <w:uiPriority w:val="3"/>
    <w:qFormat/>
    <w:rsid w:val="00AF16CA"/>
    <w:pPr>
      <w:spacing w:after="480" w:line="240" w:lineRule="auto"/>
      <w:ind w:firstLine="0"/>
      <w:jc w:val="center"/>
    </w:pPr>
  </w:style>
  <w:style w:type="character" w:customStyle="1" w:styleId="af3">
    <w:name w:val="Титул_ФФ Знак"/>
    <w:basedOn w:val="DefaultParagraphFont"/>
    <w:link w:val="af2"/>
    <w:uiPriority w:val="3"/>
    <w:rsid w:val="00AF16CA"/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customStyle="1" w:styleId="af6">
    <w:name w:val="Титул_МинОБР"/>
    <w:basedOn w:val="Normal"/>
    <w:link w:val="af7"/>
    <w:uiPriority w:val="3"/>
    <w:qFormat/>
    <w:rsid w:val="00AF16CA"/>
    <w:pPr>
      <w:spacing w:before="120" w:after="120" w:line="276" w:lineRule="auto"/>
      <w:ind w:firstLine="0"/>
      <w:jc w:val="center"/>
    </w:pPr>
    <w:rPr>
      <w:sz w:val="24"/>
      <w:szCs w:val="24"/>
    </w:rPr>
  </w:style>
  <w:style w:type="character" w:customStyle="1" w:styleId="af5">
    <w:name w:val="Титул_КОФ Знак"/>
    <w:basedOn w:val="DefaultParagraphFont"/>
    <w:link w:val="af4"/>
    <w:uiPriority w:val="3"/>
    <w:rsid w:val="00AF16CA"/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customStyle="1" w:styleId="af8">
    <w:name w:val="Титул_НГУ"/>
    <w:basedOn w:val="Normal"/>
    <w:link w:val="af9"/>
    <w:uiPriority w:val="3"/>
    <w:qFormat/>
    <w:rsid w:val="00AF16CA"/>
    <w:pPr>
      <w:spacing w:before="120" w:after="120" w:line="276" w:lineRule="auto"/>
      <w:ind w:firstLine="0"/>
      <w:jc w:val="center"/>
    </w:pPr>
    <w:rPr>
      <w:sz w:val="24"/>
      <w:szCs w:val="24"/>
    </w:rPr>
  </w:style>
  <w:style w:type="character" w:customStyle="1" w:styleId="af7">
    <w:name w:val="Титул_МинОБР Знак"/>
    <w:basedOn w:val="DefaultParagraphFont"/>
    <w:link w:val="af6"/>
    <w:uiPriority w:val="3"/>
    <w:rsid w:val="00AF16CA"/>
    <w:rPr>
      <w:rFonts w:eastAsiaTheme="minorHAnsi" w:cstheme="minorBidi"/>
      <w:color w:val="000000" w:themeColor="text1"/>
      <w:sz w:val="24"/>
      <w:szCs w:val="24"/>
      <w:lang w:eastAsia="en-US"/>
    </w:rPr>
  </w:style>
  <w:style w:type="character" w:customStyle="1" w:styleId="a4">
    <w:name w:val="Титул_ФИО преподавателя Знак"/>
    <w:basedOn w:val="DefaultParagraphFont"/>
    <w:link w:val="a3"/>
    <w:uiPriority w:val="3"/>
    <w:rsid w:val="00AF16CA"/>
    <w:rPr>
      <w:rFonts w:eastAsiaTheme="minorHAnsi" w:cstheme="minorBidi"/>
      <w:color w:val="000000" w:themeColor="text1"/>
      <w:sz w:val="28"/>
      <w:szCs w:val="28"/>
      <w:u w:val="single"/>
      <w:lang w:eastAsia="en-US"/>
    </w:rPr>
  </w:style>
  <w:style w:type="character" w:customStyle="1" w:styleId="af9">
    <w:name w:val="Титул_НГУ Знак"/>
    <w:basedOn w:val="DefaultParagraphFont"/>
    <w:link w:val="af8"/>
    <w:uiPriority w:val="3"/>
    <w:rsid w:val="00AF16CA"/>
    <w:rPr>
      <w:rFonts w:eastAsiaTheme="minorHAnsi" w:cstheme="minorBidi"/>
      <w:color w:val="000000" w:themeColor="text1"/>
      <w:sz w:val="24"/>
      <w:szCs w:val="24"/>
      <w:lang w:eastAsia="en-US"/>
    </w:rPr>
  </w:style>
  <w:style w:type="paragraph" w:customStyle="1" w:styleId="afa">
    <w:name w:val="Титул_дата оценки"/>
    <w:basedOn w:val="Normal"/>
    <w:link w:val="afb"/>
    <w:uiPriority w:val="3"/>
    <w:qFormat/>
    <w:rsid w:val="00AF16CA"/>
    <w:pPr>
      <w:tabs>
        <w:tab w:val="center" w:pos="5529"/>
        <w:tab w:val="left" w:pos="5954"/>
        <w:tab w:val="center" w:pos="7230"/>
        <w:tab w:val="left" w:pos="8364"/>
      </w:tabs>
      <w:spacing w:line="240" w:lineRule="auto"/>
      <w:ind w:left="4961" w:firstLine="0"/>
    </w:pPr>
  </w:style>
  <w:style w:type="character" w:customStyle="1" w:styleId="a6">
    <w:name w:val="Титул_оценка преподавателя Знак"/>
    <w:basedOn w:val="DefaultParagraphFont"/>
    <w:link w:val="a5"/>
    <w:uiPriority w:val="3"/>
    <w:rsid w:val="00AF16CA"/>
    <w:rPr>
      <w:rFonts w:ascii="Segoe Script" w:eastAsiaTheme="minorHAnsi" w:hAnsi="Segoe Script" w:cstheme="minorBidi"/>
      <w:color w:val="000000" w:themeColor="text1"/>
      <w:sz w:val="28"/>
      <w:szCs w:val="28"/>
      <w:u w:val="single"/>
      <w:lang w:eastAsia="en-US"/>
    </w:rPr>
  </w:style>
  <w:style w:type="paragraph" w:customStyle="1" w:styleId="afc">
    <w:name w:val="Титул_статус"/>
    <w:basedOn w:val="Normal"/>
    <w:link w:val="afd"/>
    <w:uiPriority w:val="3"/>
    <w:qFormat/>
    <w:rsid w:val="00AF16CA"/>
    <w:pPr>
      <w:spacing w:before="240" w:after="120"/>
      <w:ind w:left="4961" w:firstLine="0"/>
    </w:pPr>
    <w:rPr>
      <w:b/>
    </w:rPr>
  </w:style>
  <w:style w:type="character" w:customStyle="1" w:styleId="afb">
    <w:name w:val="Титул_дата оценки Знак"/>
    <w:basedOn w:val="DefaultParagraphFont"/>
    <w:link w:val="afa"/>
    <w:uiPriority w:val="3"/>
    <w:rsid w:val="00AF16CA"/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customStyle="1" w:styleId="afe">
    <w:name w:val="Титул_заголовок оценки"/>
    <w:basedOn w:val="Normal"/>
    <w:link w:val="aff"/>
    <w:uiPriority w:val="3"/>
    <w:qFormat/>
    <w:rsid w:val="00AF16CA"/>
    <w:pPr>
      <w:spacing w:line="240" w:lineRule="auto"/>
      <w:ind w:left="4961" w:firstLine="0"/>
    </w:pPr>
  </w:style>
  <w:style w:type="character" w:customStyle="1" w:styleId="afd">
    <w:name w:val="Титул_статус Знак"/>
    <w:basedOn w:val="DefaultParagraphFont"/>
    <w:link w:val="afc"/>
    <w:uiPriority w:val="3"/>
    <w:rsid w:val="00AF16CA"/>
    <w:rPr>
      <w:rFonts w:eastAsiaTheme="minorHAnsi" w:cstheme="minorBidi"/>
      <w:b/>
      <w:color w:val="000000" w:themeColor="text1"/>
      <w:sz w:val="28"/>
      <w:szCs w:val="28"/>
      <w:lang w:eastAsia="en-US"/>
    </w:rPr>
  </w:style>
  <w:style w:type="paragraph" w:customStyle="1" w:styleId="aff0">
    <w:name w:val="Титул_текст рекомендации"/>
    <w:basedOn w:val="Normal"/>
    <w:link w:val="aff1"/>
    <w:uiPriority w:val="3"/>
    <w:qFormat/>
    <w:rsid w:val="00AF16CA"/>
    <w:pPr>
      <w:spacing w:line="240" w:lineRule="auto"/>
      <w:ind w:firstLine="0"/>
    </w:pPr>
    <w:rPr>
      <w:i/>
    </w:rPr>
  </w:style>
  <w:style w:type="character" w:customStyle="1" w:styleId="aff">
    <w:name w:val="Титул_заголовок оценки Знак"/>
    <w:basedOn w:val="DefaultParagraphFont"/>
    <w:link w:val="afe"/>
    <w:uiPriority w:val="3"/>
    <w:rsid w:val="00AF16CA"/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customStyle="1" w:styleId="aff2">
    <w:name w:val="Титул_подпись под рекомендацией"/>
    <w:basedOn w:val="Normal"/>
    <w:link w:val="aff3"/>
    <w:uiPriority w:val="3"/>
    <w:qFormat/>
    <w:rsid w:val="00AF16CA"/>
    <w:pPr>
      <w:tabs>
        <w:tab w:val="center" w:pos="4962"/>
        <w:tab w:val="center" w:pos="7230"/>
      </w:tabs>
      <w:spacing w:line="240" w:lineRule="auto"/>
      <w:ind w:firstLine="0"/>
    </w:pPr>
    <w:rPr>
      <w:i/>
    </w:rPr>
  </w:style>
  <w:style w:type="character" w:customStyle="1" w:styleId="aff1">
    <w:name w:val="Титул_текст рекомендации Знак"/>
    <w:basedOn w:val="DefaultParagraphFont"/>
    <w:link w:val="aff0"/>
    <w:uiPriority w:val="3"/>
    <w:rsid w:val="00AF16CA"/>
    <w:rPr>
      <w:rFonts w:eastAsiaTheme="minorHAnsi" w:cstheme="minorBidi"/>
      <w:i/>
      <w:color w:val="000000" w:themeColor="text1"/>
      <w:sz w:val="28"/>
      <w:szCs w:val="28"/>
      <w:lang w:eastAsia="en-US"/>
    </w:rPr>
  </w:style>
  <w:style w:type="character" w:customStyle="1" w:styleId="aff3">
    <w:name w:val="Титул_подпись под рекомендацией Знак"/>
    <w:basedOn w:val="DefaultParagraphFont"/>
    <w:link w:val="aff2"/>
    <w:uiPriority w:val="3"/>
    <w:rsid w:val="00AF16CA"/>
    <w:rPr>
      <w:rFonts w:eastAsiaTheme="minorHAnsi" w:cstheme="minorBidi"/>
      <w:i/>
      <w:color w:val="000000" w:themeColor="text1"/>
      <w:sz w:val="28"/>
      <w:szCs w:val="28"/>
      <w:lang w:eastAsia="en-US"/>
    </w:rPr>
  </w:style>
  <w:style w:type="paragraph" w:customStyle="1" w:styleId="aff4">
    <w:name w:val="Аннотация_заглавие"/>
    <w:basedOn w:val="Normal"/>
    <w:link w:val="aff5"/>
    <w:uiPriority w:val="3"/>
    <w:qFormat/>
    <w:rsid w:val="00AF16CA"/>
    <w:pPr>
      <w:spacing w:before="120" w:after="120"/>
      <w:ind w:firstLine="0"/>
    </w:pPr>
    <w:rPr>
      <w:b/>
    </w:rPr>
  </w:style>
  <w:style w:type="paragraph" w:customStyle="1" w:styleId="a">
    <w:name w:val="Список нумерованный"/>
    <w:basedOn w:val="Normal"/>
    <w:link w:val="aff6"/>
    <w:uiPriority w:val="1"/>
    <w:qFormat/>
    <w:rsid w:val="00AF16CA"/>
    <w:pPr>
      <w:numPr>
        <w:numId w:val="3"/>
      </w:numPr>
      <w:contextualSpacing/>
    </w:pPr>
    <w:rPr>
      <w:lang w:eastAsia="ru-RU"/>
    </w:rPr>
  </w:style>
  <w:style w:type="character" w:customStyle="1" w:styleId="aff5">
    <w:name w:val="Аннотация_заглавие Знак"/>
    <w:basedOn w:val="DefaultParagraphFont"/>
    <w:link w:val="aff4"/>
    <w:uiPriority w:val="3"/>
    <w:rsid w:val="00AF16CA"/>
    <w:rPr>
      <w:rFonts w:eastAsiaTheme="minorHAnsi" w:cstheme="minorBidi"/>
      <w:b/>
      <w:color w:val="000000" w:themeColor="text1"/>
      <w:sz w:val="28"/>
      <w:szCs w:val="28"/>
      <w:lang w:eastAsia="en-US"/>
    </w:rPr>
  </w:style>
  <w:style w:type="character" w:customStyle="1" w:styleId="aff6">
    <w:name w:val="Список нумерованный Знак"/>
    <w:basedOn w:val="DefaultParagraphFont"/>
    <w:link w:val="a"/>
    <w:uiPriority w:val="1"/>
    <w:rsid w:val="00AF16CA"/>
    <w:rPr>
      <w:rFonts w:eastAsiaTheme="minorHAnsi" w:cstheme="minorBidi"/>
      <w:color w:val="000000" w:themeColor="text1"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AF16CA"/>
    <w:pPr>
      <w:spacing w:after="100"/>
      <w:ind w:left="280"/>
    </w:pPr>
  </w:style>
  <w:style w:type="paragraph" w:styleId="BalloonText">
    <w:name w:val="Balloon Text"/>
    <w:basedOn w:val="Normal"/>
    <w:link w:val="BalloonTextChar"/>
    <w:semiHidden/>
    <w:unhideWhenUsed/>
    <w:rsid w:val="00AF16C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AF16CA"/>
    <w:rPr>
      <w:rFonts w:ascii="Tahoma" w:eastAsiaTheme="minorHAnsi" w:hAnsi="Tahoma" w:cs="Tahoma"/>
      <w:color w:val="000000" w:themeColor="text1"/>
      <w:sz w:val="16"/>
      <w:szCs w:val="16"/>
      <w:lang w:eastAsia="en-US"/>
    </w:rPr>
  </w:style>
  <w:style w:type="paragraph" w:customStyle="1" w:styleId="a0">
    <w:name w:val="Заголовок Приложения"/>
    <w:basedOn w:val="Heading1"/>
    <w:uiPriority w:val="2"/>
    <w:rsid w:val="00253786"/>
    <w:pPr>
      <w:numPr>
        <w:numId w:val="4"/>
      </w:numPr>
      <w:ind w:left="0" w:firstLine="0"/>
    </w:pPr>
    <w:rPr>
      <w:rFonts w:cs="Times New Roman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AF16CA"/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styleId="EndnoteText">
    <w:name w:val="endnote text"/>
    <w:basedOn w:val="Normal"/>
    <w:link w:val="EndnoteTextChar"/>
    <w:semiHidden/>
    <w:unhideWhenUsed/>
    <w:rsid w:val="00AF16CA"/>
    <w:pPr>
      <w:spacing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semiHidden/>
    <w:rsid w:val="00AF16CA"/>
    <w:rPr>
      <w:rFonts w:eastAsiaTheme="minorHAnsi" w:cstheme="minorBidi"/>
      <w:color w:val="000000" w:themeColor="text1"/>
      <w:lang w:eastAsia="en-US"/>
    </w:rPr>
  </w:style>
  <w:style w:type="character" w:styleId="EndnoteReference">
    <w:name w:val="endnote reference"/>
    <w:basedOn w:val="DefaultParagraphFont"/>
    <w:semiHidden/>
    <w:unhideWhenUsed/>
    <w:rsid w:val="00AF16CA"/>
    <w:rPr>
      <w:vertAlign w:val="superscript"/>
    </w:rPr>
  </w:style>
  <w:style w:type="character" w:customStyle="1" w:styleId="aff7">
    <w:name w:val="Курсив"/>
    <w:basedOn w:val="DefaultParagraphFont"/>
    <w:qFormat/>
    <w:rsid w:val="00AF16CA"/>
    <w:rPr>
      <w:i/>
    </w:rPr>
  </w:style>
  <w:style w:type="character" w:customStyle="1" w:styleId="aff8">
    <w:name w:val="Полужирный"/>
    <w:basedOn w:val="DefaultParagraphFont"/>
    <w:qFormat/>
    <w:rsid w:val="00AF16CA"/>
    <w:rPr>
      <w:b/>
    </w:rPr>
  </w:style>
  <w:style w:type="character" w:customStyle="1" w:styleId="aff9">
    <w:name w:val="Полужирный курсив"/>
    <w:basedOn w:val="DefaultParagraphFont"/>
    <w:qFormat/>
    <w:rsid w:val="00AF16CA"/>
    <w:rPr>
      <w:b/>
      <w:i/>
    </w:rPr>
  </w:style>
  <w:style w:type="character" w:customStyle="1" w:styleId="affa">
    <w:name w:val="Подчеркнутый"/>
    <w:basedOn w:val="DefaultParagraphFont"/>
    <w:qFormat/>
    <w:rsid w:val="00AF16CA"/>
    <w:rPr>
      <w:u w:val="single"/>
    </w:rPr>
  </w:style>
  <w:style w:type="character" w:customStyle="1" w:styleId="affb">
    <w:name w:val="Курсив подчеркнутый"/>
    <w:basedOn w:val="aff7"/>
    <w:qFormat/>
    <w:rsid w:val="00AF16CA"/>
    <w:rPr>
      <w:i/>
      <w:u w:val="single"/>
    </w:rPr>
  </w:style>
  <w:style w:type="character" w:customStyle="1" w:styleId="affc">
    <w:name w:val="Полужирный подчёркнутый"/>
    <w:basedOn w:val="aff8"/>
    <w:qFormat/>
    <w:rsid w:val="00AF16CA"/>
    <w:rPr>
      <w:b/>
      <w:u w:val="single"/>
    </w:rPr>
  </w:style>
  <w:style w:type="character" w:customStyle="1" w:styleId="affd">
    <w:name w:val="Полужирный курсив подчеркнутый"/>
    <w:basedOn w:val="aff9"/>
    <w:qFormat/>
    <w:rsid w:val="00AF16CA"/>
    <w:rPr>
      <w:b/>
      <w:i/>
      <w:u w:val="single"/>
    </w:rPr>
  </w:style>
  <w:style w:type="character" w:customStyle="1" w:styleId="affe">
    <w:name w:val="Подстрочный"/>
    <w:basedOn w:val="DefaultParagraphFont"/>
    <w:qFormat/>
    <w:rsid w:val="00AF16CA"/>
    <w:rPr>
      <w:vertAlign w:val="subscript"/>
    </w:rPr>
  </w:style>
  <w:style w:type="character" w:customStyle="1" w:styleId="afff">
    <w:name w:val="Надстрочный"/>
    <w:basedOn w:val="DefaultParagraphFont"/>
    <w:qFormat/>
    <w:rsid w:val="00AF16CA"/>
    <w:rPr>
      <w:vertAlign w:val="superscript"/>
    </w:rPr>
  </w:style>
  <w:style w:type="character" w:customStyle="1" w:styleId="afff0">
    <w:name w:val="Подстрочный курсив"/>
    <w:basedOn w:val="affe"/>
    <w:qFormat/>
    <w:rsid w:val="00AF16CA"/>
    <w:rPr>
      <w:i/>
      <w:vertAlign w:val="subscript"/>
    </w:rPr>
  </w:style>
  <w:style w:type="character" w:customStyle="1" w:styleId="afff1">
    <w:name w:val="Надстрочный курсив"/>
    <w:basedOn w:val="afff"/>
    <w:qFormat/>
    <w:rsid w:val="00AF16CA"/>
    <w:rPr>
      <w:i/>
      <w:vertAlign w:val="superscript"/>
    </w:rPr>
  </w:style>
  <w:style w:type="paragraph" w:customStyle="1" w:styleId="afff2">
    <w:name w:val="Элемент таблицы"/>
    <w:basedOn w:val="Normal"/>
    <w:uiPriority w:val="1"/>
    <w:qFormat/>
    <w:rsid w:val="00AF16CA"/>
    <w:pPr>
      <w:spacing w:before="60" w:after="60" w:line="240" w:lineRule="auto"/>
      <w:ind w:firstLine="0"/>
      <w:jc w:val="center"/>
    </w:pPr>
    <w:rPr>
      <w:rFonts w:eastAsia="Times New Roman"/>
      <w:iCs/>
      <w:sz w:val="24"/>
      <w:lang w:eastAsia="ru-RU"/>
    </w:rPr>
  </w:style>
  <w:style w:type="character" w:customStyle="1" w:styleId="afff3">
    <w:name w:val="Основной шрифт"/>
    <w:basedOn w:val="DefaultParagraphFont"/>
    <w:qFormat/>
    <w:rsid w:val="005322DF"/>
  </w:style>
  <w:style w:type="paragraph" w:styleId="ListParagraph">
    <w:name w:val="List Paragraph"/>
    <w:basedOn w:val="Normal"/>
    <w:qFormat/>
    <w:rsid w:val="0033259C"/>
    <w:pPr>
      <w:spacing w:after="200" w:line="276" w:lineRule="auto"/>
      <w:ind w:left="720" w:firstLine="0"/>
      <w:contextualSpacing/>
      <w:jc w:val="left"/>
    </w:pPr>
    <w:rPr>
      <w:rFonts w:eastAsia="Calibri" w:cs="Times New Roman"/>
      <w:color w:val="auto"/>
      <w:sz w:val="24"/>
      <w:szCs w:val="22"/>
    </w:rPr>
  </w:style>
  <w:style w:type="character" w:customStyle="1" w:styleId="Heading5Char">
    <w:name w:val="Heading 5 Char"/>
    <w:basedOn w:val="DefaultParagraphFont"/>
    <w:link w:val="Heading5"/>
    <w:semiHidden/>
    <w:rsid w:val="0033259C"/>
    <w:rPr>
      <w:rFonts w:asciiTheme="majorHAnsi" w:eastAsiaTheme="majorEastAsia" w:hAnsiTheme="majorHAnsi" w:cstheme="majorBidi"/>
      <w:color w:val="365F91" w:themeColor="accent1" w:themeShade="BF"/>
      <w:sz w:val="28"/>
      <w:szCs w:val="28"/>
      <w:lang w:eastAsia="en-US"/>
    </w:rPr>
  </w:style>
  <w:style w:type="paragraph" w:customStyle="1" w:styleId="Text1">
    <w:name w:val="Text1"/>
    <w:basedOn w:val="Normal"/>
    <w:qFormat/>
    <w:rsid w:val="0033259C"/>
    <w:pPr>
      <w:spacing w:line="276" w:lineRule="auto"/>
      <w:ind w:firstLine="567"/>
    </w:pPr>
    <w:rPr>
      <w:rFonts w:eastAsia="Calibri" w:cs="Times New Roman"/>
      <w:color w:val="auto"/>
      <w:sz w:val="24"/>
      <w:szCs w:val="22"/>
    </w:rPr>
  </w:style>
  <w:style w:type="paragraph" w:customStyle="1" w:styleId="afff4">
    <w:name w:val="Подпись к рисунку"/>
    <w:basedOn w:val="Normal"/>
    <w:qFormat/>
    <w:rsid w:val="00BD1037"/>
    <w:pPr>
      <w:keepNext/>
      <w:spacing w:after="360" w:line="276" w:lineRule="auto"/>
      <w:ind w:firstLine="0"/>
      <w:jc w:val="center"/>
    </w:pPr>
    <w:rPr>
      <w:rFonts w:eastAsia="Calibri" w:cs="Times New Roman"/>
      <w:color w:val="auto"/>
      <w:sz w:val="24"/>
      <w:szCs w:val="22"/>
      <w:lang w:val="en-US"/>
    </w:rPr>
  </w:style>
  <w:style w:type="paragraph" w:customStyle="1" w:styleId="Text1noindent">
    <w:name w:val="Text1 no indent"/>
    <w:basedOn w:val="Text1"/>
    <w:qFormat/>
    <w:rsid w:val="00BD1037"/>
    <w:pPr>
      <w:ind w:firstLine="0"/>
    </w:pPr>
  </w:style>
  <w:style w:type="character" w:customStyle="1" w:styleId="2SegoeUI">
    <w:name w:val="Основной текст (2) + Segoe UI"/>
    <w:qFormat/>
    <w:rsid w:val="00BD1037"/>
    <w:rPr>
      <w:rFonts w:ascii="Segoe UI" w:eastAsia="Segoe UI" w:hAnsi="Segoe UI" w:cs="Segoe UI"/>
      <w:i/>
      <w:iCs/>
      <w:color w:val="000000"/>
      <w:spacing w:val="0"/>
      <w:w w:val="100"/>
      <w:sz w:val="22"/>
      <w:szCs w:val="22"/>
      <w:shd w:val="clear" w:color="auto" w:fill="FFFFFF"/>
      <w:lang w:val="ru-RU" w:eastAsia="ru-RU" w:bidi="ru-RU"/>
    </w:rPr>
  </w:style>
  <w:style w:type="paragraph" w:customStyle="1" w:styleId="Heading1nonumber">
    <w:name w:val="Heading 1 no number"/>
    <w:basedOn w:val="Heading1"/>
    <w:qFormat/>
    <w:rsid w:val="00BD1037"/>
    <w:pPr>
      <w:numPr>
        <w:numId w:val="0"/>
      </w:numPr>
      <w:spacing w:before="360" w:line="276" w:lineRule="auto"/>
      <w:jc w:val="left"/>
    </w:pPr>
    <w:rPr>
      <w:rFonts w:ascii="Cambria" w:hAnsi="Cambria" w:cs="Times New Roman"/>
      <w:color w:val="auto"/>
      <w:szCs w:val="28"/>
      <w:lang w:eastAsia="en-US"/>
    </w:rPr>
  </w:style>
  <w:style w:type="paragraph" w:customStyle="1" w:styleId="2">
    <w:name w:val="Основной текст (2)"/>
    <w:basedOn w:val="Normal"/>
    <w:qFormat/>
    <w:rsid w:val="00BD1037"/>
    <w:pPr>
      <w:widowControl w:val="0"/>
      <w:shd w:val="clear" w:color="auto" w:fill="FFFFFF"/>
      <w:spacing w:before="240" w:line="285" w:lineRule="exact"/>
      <w:ind w:hanging="360"/>
    </w:pPr>
    <w:rPr>
      <w:rFonts w:eastAsia="Times New Roman" w:cs="Times New Roman"/>
      <w:color w:val="auto"/>
      <w:sz w:val="22"/>
      <w:szCs w:val="22"/>
    </w:rPr>
  </w:style>
  <w:style w:type="character" w:styleId="FollowedHyperlink">
    <w:name w:val="FollowedHyperlink"/>
    <w:basedOn w:val="DefaultParagraphFont"/>
    <w:semiHidden/>
    <w:unhideWhenUsed/>
    <w:rsid w:val="00651EA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96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84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338372">
              <w:marLeft w:val="0"/>
              <w:marRight w:val="0"/>
              <w:marTop w:val="0"/>
              <w:marBottom w:val="3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689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801144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967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9006242">
              <w:marLeft w:val="0"/>
              <w:marRight w:val="0"/>
              <w:marTop w:val="0"/>
              <w:marBottom w:val="3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083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0317">
              <w:marLeft w:val="0"/>
              <w:marRight w:val="0"/>
              <w:marTop w:val="0"/>
              <w:marBottom w:val="3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36029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9709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937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677133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2865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6683666">
              <w:marLeft w:val="0"/>
              <w:marRight w:val="0"/>
              <w:marTop w:val="0"/>
              <w:marBottom w:val="3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141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687395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532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57160493">
              <w:marLeft w:val="0"/>
              <w:marRight w:val="0"/>
              <w:marTop w:val="0"/>
              <w:marBottom w:val="3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0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29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00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56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6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611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234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1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437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509905">
                      <w:marLeft w:val="0"/>
                      <w:marRight w:val="0"/>
                      <w:marTop w:val="9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725771">
                          <w:marLeft w:val="0"/>
                          <w:marRight w:val="0"/>
                          <w:marTop w:val="0"/>
                          <w:marBottom w:val="40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38135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06621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270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65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8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78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95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27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06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5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7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9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90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59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39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5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0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77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1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0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8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22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2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67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63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8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9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68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21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627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142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7270103">
                          <w:marLeft w:val="-300"/>
                          <w:marRight w:val="-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5058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151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03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42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1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642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396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707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656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4493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47898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3936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575860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1558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19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23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2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1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G:\&#1064;&#1072;&#1073;&#1083;&#1086;&#1085;%20&#1076;&#1083;&#1103;%20&#1082;&#1091;&#1088;&#1089;&#1086;&#1074;&#1086;&#1081;%20&#1088;&#1072;&#1073;&#1086;&#1090;&#1099;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 Version="10"/>
</file>

<file path=customXml/itemProps1.xml><?xml version="1.0" encoding="utf-8"?>
<ds:datastoreItem xmlns:ds="http://schemas.openxmlformats.org/officeDocument/2006/customXml" ds:itemID="{C35C2DAF-8B18-4898-9639-7565763A7F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 для курсовой работы.dotx</Template>
  <TotalTime>1186</TotalTime>
  <Pages>9</Pages>
  <Words>942</Words>
  <Characters>5376</Characters>
  <Application>Microsoft Office Word</Application>
  <DocSecurity>0</DocSecurity>
  <Lines>44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Курсовая работа</vt:lpstr>
      <vt:lpstr>Курсовая работа</vt:lpstr>
    </vt:vector>
  </TitlesOfParts>
  <Company>NhT</Company>
  <LinksUpToDate>false</LinksUpToDate>
  <CharactersWithSpaces>6306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Курсовая работа</dc:title>
  <dc:subject/>
  <dc:creator>Skiv Hisink</dc:creator>
  <cp:keywords/>
  <dc:description/>
  <cp:lastModifiedBy>Skiv Hisink</cp:lastModifiedBy>
  <cp:revision>21</cp:revision>
  <cp:lastPrinted>2020-06-04T11:52:00Z</cp:lastPrinted>
  <dcterms:created xsi:type="dcterms:W3CDTF">2020-06-02T02:09:00Z</dcterms:created>
  <dcterms:modified xsi:type="dcterms:W3CDTF">2021-01-22T09:19:00Z</dcterms:modified>
</cp:coreProperties>
</file>